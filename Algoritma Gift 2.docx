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Ad, iletişim bilgileri ve hedef için düzen tablosu"/>
      </w:tblPr>
      <w:tblGrid>
        <w:gridCol w:w="9026"/>
      </w:tblGrid>
      <w:tr w:rsidR="00692703" w:rsidRPr="00B37623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37623" w:rsidRDefault="00973E2E" w:rsidP="00913946">
            <w:pPr>
              <w:pStyle w:val="KonuBal"/>
              <w:rPr>
                <w:noProof/>
              </w:rPr>
            </w:pPr>
            <w:r>
              <w:rPr>
                <w:noProof/>
              </w:rPr>
              <w:t xml:space="preserve">ALGORİTMA </w:t>
            </w:r>
            <w:r w:rsidRPr="00973E2E">
              <w:rPr>
                <w:noProof/>
                <w:color w:val="5E2438" w:themeColor="accent5" w:themeShade="BF"/>
              </w:rPr>
              <w:t>ıı.öDEV</w:t>
            </w:r>
          </w:p>
          <w:p w:rsidR="00692703" w:rsidRPr="00B37623" w:rsidRDefault="00692703" w:rsidP="00973E2E">
            <w:pPr>
              <w:pStyle w:val="letiimBilgileri"/>
              <w:contextualSpacing w:val="0"/>
              <w:jc w:val="left"/>
              <w:rPr>
                <w:noProof/>
              </w:rPr>
            </w:pPr>
          </w:p>
          <w:p w:rsidR="00692703" w:rsidRPr="00B37623" w:rsidRDefault="00973E2E" w:rsidP="00973E2E">
            <w:pPr>
              <w:pStyle w:val="letiimBilgileriVurgusu"/>
              <w:contextualSpacing w:val="0"/>
              <w:rPr>
                <w:noProof/>
              </w:rPr>
            </w:pPr>
            <w:r w:rsidRPr="00973E2E">
              <w:rPr>
                <w:noProof/>
                <w:color w:val="5E2438" w:themeColor="accent5" w:themeShade="BF"/>
              </w:rPr>
              <w:t xml:space="preserve">Samet Kekeç - </w:t>
            </w:r>
            <w:r w:rsidRPr="00973E2E">
              <w:rPr>
                <w:noProof/>
                <w:color w:val="000000" w:themeColor="text1"/>
              </w:rPr>
              <w:t>2330107206</w:t>
            </w:r>
          </w:p>
        </w:tc>
      </w:tr>
      <w:tr w:rsidR="009571D8" w:rsidRPr="00B37623" w:rsidTr="00692703">
        <w:tc>
          <w:tcPr>
            <w:tcW w:w="9360" w:type="dxa"/>
            <w:tcMar>
              <w:top w:w="432" w:type="dxa"/>
            </w:tcMar>
          </w:tcPr>
          <w:p w:rsidR="001755A8" w:rsidRPr="00B37623" w:rsidRDefault="001755A8" w:rsidP="00973E2E">
            <w:pPr>
              <w:contextualSpacing w:val="0"/>
              <w:rPr>
                <w:noProof/>
              </w:rPr>
            </w:pPr>
          </w:p>
        </w:tc>
      </w:tr>
    </w:tbl>
    <w:p w:rsidR="00973E2E" w:rsidRPr="00326B05" w:rsidRDefault="00973E2E" w:rsidP="00326B05">
      <w:pPr>
        <w:pStyle w:val="ListeParagraf"/>
        <w:numPr>
          <w:ilvl w:val="0"/>
          <w:numId w:val="23"/>
        </w:numPr>
        <w:spacing w:after="160" w:line="256" w:lineRule="auto"/>
        <w:rPr>
          <w:rFonts w:asciiTheme="minorHAnsi" w:hAnsiTheme="minorHAnsi" w:cstheme="minorBidi"/>
          <w:b/>
          <w:noProof/>
          <w:color w:val="0D0D0D" w:themeColor="text1" w:themeTint="F2"/>
          <w:sz w:val="32"/>
          <w:szCs w:val="32"/>
          <w:lang w:eastAsia="tr-TR"/>
        </w:rPr>
      </w:pPr>
      <w:r w:rsidRPr="00536A81">
        <w:rPr>
          <w:b/>
          <w:noProof/>
          <w:color w:val="0D0D0D" w:themeColor="text1" w:themeTint="F2"/>
          <w:lang w:eastAsia="tr-TR"/>
        </w:rPr>
        <w:t xml:space="preserve">Aşağıdaki C programını inceleyiniz. Programın çıktısında 8.00 sonucu vermektedir.ondalık olarak tanımlanan “a” ve “b” değerlerini kullanıcıdan isteyen </w:t>
      </w:r>
      <w:r w:rsidRPr="00326B05">
        <w:rPr>
          <w:b/>
          <w:noProof/>
          <w:color w:val="0D0D0D" w:themeColor="text1" w:themeTint="F2"/>
          <w:u w:val="single"/>
          <w:lang w:eastAsia="tr-TR"/>
        </w:rPr>
        <w:t>C programını</w:t>
      </w:r>
      <w:r w:rsidRPr="00536A81">
        <w:rPr>
          <w:b/>
          <w:noProof/>
          <w:color w:val="0D0D0D" w:themeColor="text1" w:themeTint="F2"/>
          <w:lang w:eastAsia="tr-TR"/>
        </w:rPr>
        <w:t xml:space="preserve"> yazınız.</w:t>
      </w:r>
    </w:p>
    <w:p w:rsidR="00326B05" w:rsidRPr="00326B05" w:rsidRDefault="00326B05" w:rsidP="00326B05">
      <w:pPr>
        <w:pStyle w:val="ListeParagraf"/>
        <w:spacing w:after="160" w:line="256" w:lineRule="auto"/>
        <w:ind w:left="502"/>
        <w:rPr>
          <w:rFonts w:asciiTheme="minorHAnsi" w:hAnsiTheme="minorHAnsi" w:cstheme="minorBidi"/>
          <w:b/>
          <w:noProof/>
          <w:color w:val="0D0D0D" w:themeColor="text1" w:themeTint="F2"/>
          <w:sz w:val="32"/>
          <w:szCs w:val="32"/>
          <w:lang w:eastAsia="tr-TR"/>
        </w:rPr>
      </w:pP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#include &lt;stdio.h&gt;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İnt main()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{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float a,b;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printf(“a giriniz:”);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scanf(“%f”, &amp;a);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rintf(“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b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giriniz:”);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scanf(“%f”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, &amp;b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);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printf(“toplam:%0.2f”, a+b);</w:t>
      </w: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</w:p>
    <w:p w:rsidR="00973E2E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return 0;</w:t>
      </w:r>
    </w:p>
    <w:p w:rsidR="00536A81" w:rsidRPr="00326B05" w:rsidRDefault="00973E2E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}       </w:t>
      </w:r>
    </w:p>
    <w:p w:rsidR="00536A81" w:rsidRPr="00326B05" w:rsidRDefault="00536A81" w:rsidP="00536A81">
      <w:pPr>
        <w:pStyle w:val="ListeParagraf"/>
        <w:numPr>
          <w:ilvl w:val="0"/>
          <w:numId w:val="23"/>
        </w:numPr>
        <w:spacing w:after="160" w:line="256" w:lineRule="auto"/>
        <w:rPr>
          <w:b/>
          <w:noProof/>
          <w:color w:val="0D0D0D" w:themeColor="text1" w:themeTint="F2"/>
          <w:lang w:eastAsia="tr-TR"/>
        </w:rPr>
      </w:pPr>
      <w:r w:rsidRPr="00536A81">
        <w:rPr>
          <w:b/>
          <w:noProof/>
          <w:color w:val="0D0D0D" w:themeColor="text1" w:themeTint="F2"/>
          <w:sz w:val="24"/>
          <w:szCs w:val="24"/>
          <w:lang w:eastAsia="tr-TR"/>
        </w:rPr>
        <w:t xml:space="preserve">Aşağıda C programlamada verilen her </w:t>
      </w:r>
      <w:r w:rsidRPr="00326B05">
        <w:rPr>
          <w:b/>
          <w:noProof/>
          <w:color w:val="0D0D0D" w:themeColor="text1" w:themeTint="F2"/>
          <w:sz w:val="24"/>
          <w:szCs w:val="24"/>
          <w:u w:val="single"/>
          <w:lang w:eastAsia="tr-TR"/>
        </w:rPr>
        <w:t>komutun anlamın</w:t>
      </w:r>
      <w:r w:rsidRPr="00536A81">
        <w:rPr>
          <w:b/>
          <w:noProof/>
          <w:color w:val="0D0D0D" w:themeColor="text1" w:themeTint="F2"/>
          <w:sz w:val="24"/>
          <w:szCs w:val="24"/>
          <w:lang w:eastAsia="tr-TR"/>
        </w:rPr>
        <w:t>ı açıklayınız.</w:t>
      </w:r>
    </w:p>
    <w:p w:rsidR="00326B05" w:rsidRPr="00536A81" w:rsidRDefault="00326B05" w:rsidP="00326B05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//Ekrana Merhaba Nasılsınız? Yazan program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#include&lt;stdio.h&gt;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İnt main ()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{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printf(“ Merhaba \n”);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printf(“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Nasılsın?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”);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return 0;</w:t>
      </w:r>
    </w:p>
    <w:p w:rsidR="00536A81" w:rsidRPr="00326B05" w:rsidRDefault="00536A81" w:rsidP="00326B05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}</w:t>
      </w:r>
    </w:p>
    <w:p w:rsidR="00536A81" w:rsidRPr="00536A81" w:rsidRDefault="00536A81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  <w:r>
        <w:rPr>
          <w:b/>
          <w:noProof/>
          <w:color w:val="0D0D0D" w:themeColor="text1" w:themeTint="F2"/>
          <w:sz w:val="24"/>
          <w:szCs w:val="24"/>
          <w:lang w:eastAsia="tr-TR"/>
        </w:rPr>
        <w:t xml:space="preserve">   </w:t>
      </w:r>
    </w:p>
    <w:p w:rsidR="00536A81" w:rsidRPr="00536A81" w:rsidRDefault="00536A81" w:rsidP="00326B05">
      <w:pPr>
        <w:pStyle w:val="ListeParagraf"/>
        <w:numPr>
          <w:ilvl w:val="0"/>
          <w:numId w:val="24"/>
        </w:numPr>
        <w:ind w:left="709"/>
        <w:rPr>
          <w:rFonts w:asciiTheme="minorHAnsi" w:hAnsiTheme="minorHAnsi" w:cstheme="minorBidi"/>
          <w:noProof/>
          <w:color w:val="FF0000"/>
          <w:sz w:val="24"/>
          <w:szCs w:val="24"/>
          <w:lang w:eastAsia="tr-TR"/>
        </w:rPr>
      </w:pPr>
      <w:r>
        <w:rPr>
          <w:noProof/>
          <w:lang w:eastAsia="tr-TR"/>
        </w:rPr>
        <w:t>Y</w:t>
      </w:r>
      <w:r w:rsidR="00326B05">
        <w:rPr>
          <w:noProof/>
          <w:lang w:eastAsia="tr-TR"/>
        </w:rPr>
        <w:t xml:space="preserve">orum komutudur ve  çalışınca </w:t>
      </w:r>
      <w:r>
        <w:rPr>
          <w:noProof/>
          <w:lang w:eastAsia="tr-TR"/>
        </w:rPr>
        <w:t>görülmez.</w:t>
      </w:r>
    </w:p>
    <w:p w:rsidR="00536A81" w:rsidRPr="00536A81" w:rsidRDefault="00536A81" w:rsidP="00326B05">
      <w:pPr>
        <w:pStyle w:val="ListeParagraf"/>
        <w:numPr>
          <w:ilvl w:val="0"/>
          <w:numId w:val="24"/>
        </w:numPr>
        <w:ind w:left="709"/>
        <w:rPr>
          <w:rFonts w:asciiTheme="minorHAnsi" w:hAnsiTheme="minorHAnsi" w:cstheme="minorBidi"/>
          <w:noProof/>
          <w:color w:val="FF0000"/>
          <w:sz w:val="24"/>
          <w:szCs w:val="24"/>
          <w:lang w:eastAsia="tr-TR"/>
        </w:rPr>
      </w:pPr>
      <w:r>
        <w:rPr>
          <w:noProof/>
          <w:lang w:eastAsia="tr-TR"/>
        </w:rPr>
        <w:t>K</w:t>
      </w:r>
      <w:r>
        <w:rPr>
          <w:noProof/>
          <w:lang w:eastAsia="tr-TR"/>
        </w:rPr>
        <w:t>ütüphaned</w:t>
      </w:r>
      <w:r w:rsidR="00326B05">
        <w:rPr>
          <w:noProof/>
          <w:lang w:eastAsia="tr-TR"/>
        </w:rPr>
        <w:t xml:space="preserve">ir ve programda kullanılan değişkenleri </w:t>
      </w:r>
      <w:r>
        <w:rPr>
          <w:noProof/>
          <w:lang w:eastAsia="tr-TR"/>
        </w:rPr>
        <w:t>kütüphanede</w:t>
      </w:r>
      <w:r w:rsidR="00326B05">
        <w:rPr>
          <w:noProof/>
          <w:lang w:eastAsia="tr-TR"/>
        </w:rPr>
        <w:t>n bulur</w:t>
      </w:r>
      <w:r>
        <w:rPr>
          <w:noProof/>
          <w:lang w:eastAsia="tr-TR"/>
        </w:rPr>
        <w:t>.</w:t>
      </w:r>
    </w:p>
    <w:p w:rsidR="00536A81" w:rsidRPr="00536A81" w:rsidRDefault="00326B05" w:rsidP="00326B05">
      <w:pPr>
        <w:pStyle w:val="ListeParagraf"/>
        <w:numPr>
          <w:ilvl w:val="0"/>
          <w:numId w:val="24"/>
        </w:numPr>
        <w:ind w:left="709"/>
        <w:rPr>
          <w:rFonts w:asciiTheme="minorHAnsi" w:hAnsiTheme="minorHAnsi" w:cstheme="minorBidi"/>
          <w:noProof/>
          <w:lang w:eastAsia="tr-TR"/>
        </w:rPr>
      </w:pPr>
      <w:r>
        <w:rPr>
          <w:noProof/>
          <w:lang w:eastAsia="tr-TR"/>
        </w:rPr>
        <w:t xml:space="preserve">Başlangıç noktasıdır ve  int programının </w:t>
      </w:r>
      <w:r w:rsidR="00536A81">
        <w:rPr>
          <w:noProof/>
          <w:lang w:eastAsia="tr-TR"/>
        </w:rPr>
        <w:t xml:space="preserve"> tamsayı</w:t>
      </w:r>
      <w:r>
        <w:rPr>
          <w:noProof/>
          <w:lang w:eastAsia="tr-TR"/>
        </w:rPr>
        <w:t>ya</w:t>
      </w:r>
      <w:r w:rsidR="00536A81">
        <w:rPr>
          <w:noProof/>
          <w:lang w:eastAsia="tr-TR"/>
        </w:rPr>
        <w:t xml:space="preserve"> döndürmesi gerektiğini</w:t>
      </w:r>
      <w:r>
        <w:rPr>
          <w:noProof/>
          <w:lang w:eastAsia="tr-TR"/>
        </w:rPr>
        <w:t xml:space="preserve"> gösterir</w:t>
      </w:r>
      <w:r w:rsidR="00536A81">
        <w:rPr>
          <w:noProof/>
          <w:lang w:eastAsia="tr-TR"/>
        </w:rPr>
        <w:t>.</w:t>
      </w:r>
    </w:p>
    <w:p w:rsidR="00536A81" w:rsidRDefault="00536A81" w:rsidP="00326B05">
      <w:pPr>
        <w:pStyle w:val="ListeParagraf"/>
        <w:numPr>
          <w:ilvl w:val="0"/>
          <w:numId w:val="24"/>
        </w:numPr>
        <w:ind w:left="709"/>
        <w:rPr>
          <w:noProof/>
          <w:lang w:eastAsia="tr-TR"/>
        </w:rPr>
      </w:pPr>
      <w:r>
        <w:rPr>
          <w:noProof/>
          <w:lang w:eastAsia="tr-TR"/>
        </w:rPr>
        <w:t>S</w:t>
      </w:r>
      <w:r>
        <w:rPr>
          <w:noProof/>
          <w:lang w:eastAsia="tr-TR"/>
        </w:rPr>
        <w:t>üslü parantez içerisindeki komutlar çıktıda görülür. (;) ise komutun bittiğini ifade eder.</w:t>
      </w:r>
    </w:p>
    <w:p w:rsidR="00536A81" w:rsidRDefault="00326B05" w:rsidP="00326B05">
      <w:pPr>
        <w:pStyle w:val="ListeParagraf"/>
        <w:numPr>
          <w:ilvl w:val="0"/>
          <w:numId w:val="24"/>
        </w:numPr>
        <w:ind w:left="709"/>
        <w:rPr>
          <w:noProof/>
          <w:lang w:eastAsia="tr-TR"/>
        </w:rPr>
      </w:pPr>
      <w:r>
        <w:rPr>
          <w:noProof/>
          <w:lang w:eastAsia="tr-TR"/>
        </w:rPr>
        <w:t xml:space="preserve">5 ve 6. Komutlarda </w:t>
      </w:r>
      <w:r w:rsidR="00536A81">
        <w:rPr>
          <w:noProof/>
          <w:lang w:eastAsia="tr-TR"/>
        </w:rPr>
        <w:t>printf</w:t>
      </w:r>
      <w:r>
        <w:rPr>
          <w:noProof/>
          <w:lang w:eastAsia="tr-TR"/>
        </w:rPr>
        <w:t xml:space="preserve"> </w:t>
      </w:r>
      <w:r w:rsidR="00536A81">
        <w:rPr>
          <w:noProof/>
          <w:lang w:eastAsia="tr-TR"/>
        </w:rPr>
        <w:t xml:space="preserve">değişkeni ile </w:t>
      </w:r>
      <w:r>
        <w:rPr>
          <w:noProof/>
          <w:lang w:eastAsia="tr-TR"/>
        </w:rPr>
        <w:t xml:space="preserve"> programda Merhaba ve Nasılsın?</w:t>
      </w:r>
      <w:r w:rsidR="00536A81">
        <w:rPr>
          <w:noProof/>
          <w:lang w:eastAsia="tr-TR"/>
        </w:rPr>
        <w:t xml:space="preserve"> komutları yazılmıştır (\n) ile komutun aşağı satıra geçmesi sağlanmıştır.</w:t>
      </w:r>
    </w:p>
    <w:p w:rsidR="00536A81" w:rsidRPr="00536A81" w:rsidRDefault="00536A81" w:rsidP="00326B05">
      <w:pPr>
        <w:pStyle w:val="ListeParagraf"/>
        <w:numPr>
          <w:ilvl w:val="0"/>
          <w:numId w:val="24"/>
        </w:numPr>
        <w:ind w:left="709"/>
        <w:rPr>
          <w:noProof/>
          <w:lang w:eastAsia="tr-TR"/>
        </w:rPr>
      </w:pPr>
      <w:r>
        <w:rPr>
          <w:noProof/>
          <w:lang w:eastAsia="tr-TR"/>
        </w:rPr>
        <w:t>(return 0) komutu programın çalışmasını sona erdirdiğini  gösteren 0 değerini çağran ortama yani (int’e) geri döndürür.</w:t>
      </w:r>
    </w:p>
    <w:p w:rsidR="00536A81" w:rsidRDefault="00536A81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1A2303" w:rsidRDefault="001A2303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1A2303" w:rsidRDefault="001A2303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1A2303" w:rsidRDefault="001A2303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1A2303" w:rsidRDefault="001A2303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1A2303" w:rsidRDefault="001A2303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326B05" w:rsidRPr="00536A81" w:rsidRDefault="00326B05" w:rsidP="00536A81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lang w:eastAsia="tr-TR"/>
        </w:rPr>
      </w:pPr>
    </w:p>
    <w:p w:rsidR="007830DD" w:rsidRDefault="00326B05" w:rsidP="007830DD">
      <w:pPr>
        <w:pStyle w:val="ListeParagraf"/>
        <w:numPr>
          <w:ilvl w:val="0"/>
          <w:numId w:val="23"/>
        </w:numPr>
        <w:spacing w:after="160" w:line="256" w:lineRule="auto"/>
        <w:rPr>
          <w:b/>
          <w:noProof/>
          <w:color w:val="0D0D0D" w:themeColor="text1" w:themeTint="F2"/>
          <w:sz w:val="24"/>
          <w:szCs w:val="24"/>
          <w:lang w:eastAsia="tr-TR"/>
        </w:rPr>
      </w:pPr>
      <w:r w:rsidRPr="00326B05">
        <w:rPr>
          <w:b/>
          <w:noProof/>
          <w:color w:val="0D0D0D" w:themeColor="text1" w:themeTint="F2"/>
          <w:sz w:val="24"/>
          <w:szCs w:val="24"/>
          <w:lang w:eastAsia="tr-TR"/>
        </w:rPr>
        <w:t xml:space="preserve">Aşağıdakilerden hangisi yanlış </w:t>
      </w:r>
      <w:r w:rsidRPr="00326B05">
        <w:rPr>
          <w:b/>
          <w:noProof/>
          <w:color w:val="0D0D0D" w:themeColor="text1" w:themeTint="F2"/>
          <w:sz w:val="24"/>
          <w:szCs w:val="24"/>
          <w:u w:val="single"/>
          <w:lang w:eastAsia="tr-TR"/>
        </w:rPr>
        <w:t>değişken</w:t>
      </w:r>
      <w:r w:rsidRPr="00326B05">
        <w:rPr>
          <w:b/>
          <w:noProof/>
          <w:color w:val="0D0D0D" w:themeColor="text1" w:themeTint="F2"/>
          <w:sz w:val="24"/>
          <w:szCs w:val="24"/>
          <w:lang w:eastAsia="tr-TR"/>
        </w:rPr>
        <w:t xml:space="preserve"> ismidir</w:t>
      </w:r>
      <w:r w:rsidR="007830DD">
        <w:rPr>
          <w:b/>
          <w:noProof/>
          <w:color w:val="0D0D0D" w:themeColor="text1" w:themeTint="F2"/>
          <w:sz w:val="24"/>
          <w:szCs w:val="24"/>
          <w:lang w:eastAsia="tr-TR"/>
        </w:rPr>
        <w:t xml:space="preserve"> </w:t>
      </w:r>
      <w:r w:rsidRPr="00326B05">
        <w:rPr>
          <w:b/>
          <w:noProof/>
          <w:color w:val="0D0D0D" w:themeColor="text1" w:themeTint="F2"/>
          <w:sz w:val="24"/>
          <w:szCs w:val="24"/>
          <w:lang w:eastAsia="tr-TR"/>
        </w:rPr>
        <w:t>?</w:t>
      </w: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rFonts w:asciiTheme="minorHAnsi" w:hAnsiTheme="minorHAnsi" w:cstheme="minorBidi"/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Maas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 xml:space="preserve">Maas23                                         </w:t>
      </w:r>
      <w:r w:rsidRPr="00326B05">
        <w:rPr>
          <w:noProof/>
          <w:color w:val="0D0D0D" w:themeColor="text1" w:themeTint="F2"/>
          <w:sz w:val="24"/>
          <w:szCs w:val="24"/>
          <w:highlight w:val="green"/>
          <w:lang w:eastAsia="tr-TR"/>
        </w:rPr>
        <w:t>Cevap:</w:t>
      </w:r>
      <w:r w:rsidRPr="00326B05">
        <w:rPr>
          <w:noProof/>
          <w:color w:val="0D0D0D" w:themeColor="text1" w:themeTint="F2"/>
          <w:sz w:val="32"/>
          <w:szCs w:val="32"/>
          <w:lang w:eastAsia="tr-TR"/>
        </w:rPr>
        <w:t xml:space="preserve">  </w:t>
      </w:r>
      <w:r>
        <w:rPr>
          <w:noProof/>
          <w:color w:val="580F1A" w:themeColor="accent3" w:themeShade="80"/>
          <w:lang w:eastAsia="tr-TR"/>
        </w:rPr>
        <w:t xml:space="preserve">3-4-6-8-10-11-12 </w:t>
      </w:r>
      <w:r w:rsidRPr="00326B05">
        <w:rPr>
          <w:noProof/>
          <w:color w:val="580F1A" w:themeColor="accent3" w:themeShade="80"/>
          <w:lang w:eastAsia="tr-TR"/>
        </w:rPr>
        <w:t>değişkenleri</w:t>
      </w:r>
      <w:r>
        <w:rPr>
          <w:noProof/>
          <w:color w:val="580F1A" w:themeColor="accent3" w:themeShade="80"/>
          <w:lang w:eastAsia="tr-TR"/>
        </w:rPr>
        <w:t xml:space="preserve"> </w:t>
      </w:r>
      <w:r w:rsidRPr="00326B05">
        <w:rPr>
          <w:noProof/>
          <w:color w:val="580F1A" w:themeColor="accent3" w:themeShade="80"/>
          <w:u w:val="single"/>
          <w:lang w:eastAsia="tr-TR"/>
        </w:rPr>
        <w:t>hatalıdır</w:t>
      </w:r>
      <w:r w:rsidRPr="00326B05">
        <w:rPr>
          <w:noProof/>
          <w:color w:val="580F1A" w:themeColor="accent3" w:themeShade="80"/>
          <w:lang w:eastAsia="tr-TR"/>
        </w:rPr>
        <w:t>.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Maas$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123_4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MAAS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double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maas_$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if_123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Maas_23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Le</w:t>
      </w:r>
    </w:p>
    <w:p w:rsidR="007830DD" w:rsidRPr="00326B05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 w:rsidRPr="00326B05">
        <w:rPr>
          <w:noProof/>
          <w:color w:val="580F1A" w:themeColor="accent3" w:themeShade="80"/>
          <w:lang w:eastAsia="tr-TR"/>
        </w:rPr>
        <w:t>23_maas</w:t>
      </w:r>
    </w:p>
    <w:p w:rsidR="007830DD" w:rsidRDefault="007830DD" w:rsidP="007830DD">
      <w:pPr>
        <w:pStyle w:val="ListeParagraf"/>
        <w:numPr>
          <w:ilvl w:val="0"/>
          <w:numId w:val="26"/>
        </w:numPr>
        <w:spacing w:after="160" w:line="256" w:lineRule="auto"/>
        <w:rPr>
          <w:noProof/>
          <w:color w:val="580F1A" w:themeColor="accent3" w:themeShade="80"/>
          <w:lang w:eastAsia="tr-TR"/>
        </w:rPr>
      </w:pPr>
      <w:r>
        <w:rPr>
          <w:noProof/>
          <w:color w:val="580F1A" w:themeColor="accent3" w:themeShade="80"/>
          <w:lang w:eastAsia="tr-TR"/>
        </w:rPr>
        <w:t xml:space="preserve">. </w:t>
      </w:r>
      <w:r>
        <w:rPr>
          <w:noProof/>
          <w:color w:val="580F1A" w:themeColor="accent3" w:themeShade="80"/>
          <w:lang w:eastAsia="tr-TR"/>
        </w:rPr>
        <w:t>İny</w:t>
      </w:r>
    </w:p>
    <w:p w:rsidR="007830DD" w:rsidRPr="007830DD" w:rsidRDefault="007830DD" w:rsidP="007830DD">
      <w:pPr>
        <w:pStyle w:val="ListeParagraf"/>
        <w:spacing w:after="160" w:line="256" w:lineRule="auto"/>
        <w:ind w:left="862"/>
        <w:rPr>
          <w:noProof/>
          <w:color w:val="580F1A" w:themeColor="accent3" w:themeShade="80"/>
          <w:lang w:eastAsia="tr-TR"/>
        </w:rPr>
      </w:pPr>
    </w:p>
    <w:p w:rsidR="007830DD" w:rsidRPr="007830DD" w:rsidRDefault="007830DD" w:rsidP="007830DD">
      <w:pPr>
        <w:pStyle w:val="ListeParagraf"/>
        <w:numPr>
          <w:ilvl w:val="0"/>
          <w:numId w:val="23"/>
        </w:numPr>
        <w:rPr>
          <w:rFonts w:asciiTheme="minorHAnsi" w:hAnsiTheme="minorHAnsi" w:cstheme="minorBidi"/>
          <w:b/>
          <w:noProof/>
          <w:lang w:eastAsia="tr-TR"/>
        </w:rPr>
      </w:pPr>
      <w:r w:rsidRPr="007830DD">
        <w:rPr>
          <w:b/>
          <w:noProof/>
          <w:color w:val="0D0D0D" w:themeColor="text1" w:themeTint="F2"/>
          <w:lang w:eastAsia="tr-TR"/>
        </w:rPr>
        <w:t>T</w:t>
      </w:r>
      <w:r w:rsidRPr="007830DD">
        <w:rPr>
          <w:b/>
          <w:noProof/>
          <w:color w:val="0D0D0D" w:themeColor="text1" w:themeTint="F2"/>
          <w:lang w:eastAsia="tr-TR"/>
        </w:rPr>
        <w:t xml:space="preserve">am sayı olarak tanımlanmış “toplam” değişkenini  </w:t>
      </w:r>
      <w:r w:rsidRPr="007830DD">
        <w:rPr>
          <w:b/>
          <w:noProof/>
          <w:color w:val="0D0D0D" w:themeColor="text1" w:themeTint="F2"/>
          <w:u w:val="single"/>
          <w:lang w:eastAsia="tr-TR"/>
        </w:rPr>
        <w:t>doğru</w:t>
      </w:r>
      <w:r w:rsidRPr="007830DD">
        <w:rPr>
          <w:b/>
          <w:noProof/>
          <w:color w:val="0D0D0D" w:themeColor="text1" w:themeTint="F2"/>
          <w:lang w:eastAsia="tr-TR"/>
        </w:rPr>
        <w:t xml:space="preserve"> bir şekilde ifade ediniz.</w:t>
      </w:r>
    </w:p>
    <w:p w:rsidR="007830DD" w:rsidRPr="007830DD" w:rsidRDefault="007830DD" w:rsidP="007830DD">
      <w:pPr>
        <w:pStyle w:val="ListeParagraf"/>
        <w:ind w:left="502"/>
        <w:rPr>
          <w:rFonts w:asciiTheme="minorHAnsi" w:hAnsiTheme="minorHAnsi" w:cstheme="minorBidi"/>
          <w:b/>
          <w:noProof/>
          <w:lang w:eastAsia="tr-TR"/>
        </w:rPr>
      </w:pPr>
    </w:p>
    <w:p w:rsidR="007830DD" w:rsidRPr="00326B05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#include&lt;stdio.h&gt;</w:t>
      </w:r>
    </w:p>
    <w:p w:rsidR="007830DD" w:rsidRPr="00326B05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İnt main ()</w:t>
      </w:r>
    </w:p>
    <w:p w:rsidR="007830DD" w:rsidRPr="00326B05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{</w:t>
      </w:r>
    </w:p>
    <w:p w:rsidR="007830DD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int toplam;</w:t>
      </w:r>
    </w:p>
    <w:p w:rsidR="007830DD" w:rsidRPr="00326B05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  <w:r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return 0;</w:t>
      </w:r>
    </w:p>
    <w:p w:rsidR="007830DD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}</w:t>
      </w:r>
    </w:p>
    <w:p w:rsidR="007830DD" w:rsidRPr="007830DD" w:rsidRDefault="007830DD" w:rsidP="007830DD">
      <w:pPr>
        <w:pStyle w:val="ListeParagraf"/>
        <w:spacing w:after="160" w:line="256" w:lineRule="auto"/>
        <w:ind w:left="3261"/>
        <w:rPr>
          <w:b/>
          <w:noProof/>
          <w:color w:val="580F1A" w:themeColor="accent3" w:themeShade="80"/>
          <w:sz w:val="20"/>
          <w:szCs w:val="20"/>
          <w:lang w:eastAsia="tr-TR"/>
        </w:rPr>
      </w:pPr>
    </w:p>
    <w:p w:rsidR="007830DD" w:rsidRPr="007830DD" w:rsidRDefault="007830DD" w:rsidP="007830DD">
      <w:pPr>
        <w:pStyle w:val="ListeParagraf"/>
        <w:numPr>
          <w:ilvl w:val="0"/>
          <w:numId w:val="23"/>
        </w:numPr>
        <w:spacing w:after="160" w:line="256" w:lineRule="auto"/>
        <w:rPr>
          <w:b/>
          <w:noProof/>
          <w:color w:val="0D0D0D" w:themeColor="text1" w:themeTint="F2"/>
          <w:sz w:val="24"/>
          <w:szCs w:val="24"/>
          <w:lang w:eastAsia="tr-TR"/>
        </w:rPr>
      </w:pPr>
      <w:r>
        <w:rPr>
          <w:b/>
          <w:noProof/>
          <w:color w:val="0D0D0D" w:themeColor="text1" w:themeTint="F2"/>
          <w:lang w:eastAsia="tr-TR"/>
        </w:rPr>
        <w:t>K</w:t>
      </w:r>
      <w:r w:rsidRPr="007830DD">
        <w:rPr>
          <w:b/>
          <w:noProof/>
          <w:color w:val="0D0D0D" w:themeColor="text1" w:themeTint="F2"/>
          <w:lang w:eastAsia="tr-TR"/>
        </w:rPr>
        <w:t xml:space="preserve">ullanıcıdan 2 tamsayı alarak bu sayıların toplamını bulup ekrana göstern bir </w:t>
      </w:r>
      <w:r w:rsidRPr="007830DD">
        <w:rPr>
          <w:b/>
          <w:noProof/>
          <w:color w:val="0D0D0D" w:themeColor="text1" w:themeTint="F2"/>
          <w:u w:val="single"/>
          <w:lang w:eastAsia="tr-TR"/>
        </w:rPr>
        <w:t>C program</w:t>
      </w:r>
      <w:r w:rsidRPr="007830DD">
        <w:rPr>
          <w:b/>
          <w:noProof/>
          <w:color w:val="0D0D0D" w:themeColor="text1" w:themeTint="F2"/>
          <w:lang w:eastAsia="tr-TR"/>
        </w:rPr>
        <w:t xml:space="preserve"> yazınız.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>
        <w:rPr>
          <w:b/>
          <w:noProof/>
          <w:color w:val="0D0D0D" w:themeColor="text1" w:themeTint="F2"/>
          <w:sz w:val="24"/>
          <w:szCs w:val="24"/>
          <w:lang w:eastAsia="tr-TR"/>
        </w:rPr>
        <w:t xml:space="preserve"> 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#include &lt;stdio.h&gt;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İnt main()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{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float 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x,y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printf(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“x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giriniz:”);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scanf(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“%d”, &amp;x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);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printf(“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y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giriniz:”);</w:t>
      </w:r>
    </w:p>
    <w:p w:rsidR="007830DD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scanf(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“%d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”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, &amp;y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);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printf(“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%d, </w:t>
      </w:r>
      <w:r w:rsidR="001A2303">
        <w:rPr>
          <w:b/>
          <w:noProof/>
          <w:color w:val="580F1A" w:themeColor="accent3" w:themeShade="80"/>
          <w:sz w:val="20"/>
          <w:szCs w:val="20"/>
          <w:lang w:eastAsia="tr-TR"/>
        </w:rPr>
        <w:t>y=%d\n” x,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y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);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printf(“</w:t>
      </w:r>
      <w:r>
        <w:rPr>
          <w:b/>
          <w:noProof/>
          <w:color w:val="580F1A" w:themeColor="accent3" w:themeShade="80"/>
          <w:sz w:val="20"/>
          <w:szCs w:val="20"/>
          <w:lang w:eastAsia="tr-TR"/>
        </w:rPr>
        <w:t>x+y =%</w:t>
      </w:r>
      <w:r w:rsidR="001A2303">
        <w:rPr>
          <w:b/>
          <w:noProof/>
          <w:color w:val="580F1A" w:themeColor="accent3" w:themeShade="80"/>
          <w:sz w:val="20"/>
          <w:szCs w:val="20"/>
          <w:lang w:eastAsia="tr-TR"/>
        </w:rPr>
        <w:t>d\n” x+y</w:t>
      </w: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>);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   return 0;</w:t>
      </w:r>
    </w:p>
    <w:p w:rsidR="007830DD" w:rsidRPr="00326B05" w:rsidRDefault="007830DD" w:rsidP="007830DD">
      <w:pPr>
        <w:pStyle w:val="ListeParagraf"/>
        <w:spacing w:after="160" w:line="256" w:lineRule="auto"/>
        <w:ind w:left="2552"/>
        <w:rPr>
          <w:b/>
          <w:noProof/>
          <w:color w:val="580F1A" w:themeColor="accent3" w:themeShade="80"/>
          <w:sz w:val="20"/>
          <w:szCs w:val="20"/>
          <w:lang w:eastAsia="tr-TR"/>
        </w:rPr>
      </w:pPr>
      <w:r w:rsidRPr="00326B05">
        <w:rPr>
          <w:b/>
          <w:noProof/>
          <w:color w:val="580F1A" w:themeColor="accent3" w:themeShade="80"/>
          <w:sz w:val="20"/>
          <w:szCs w:val="20"/>
          <w:lang w:eastAsia="tr-TR"/>
        </w:rPr>
        <w:t xml:space="preserve">}       </w:t>
      </w: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Pr="007830DD" w:rsidRDefault="007830DD" w:rsidP="007830DD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7830DD" w:rsidRPr="001A2303" w:rsidRDefault="001A2303" w:rsidP="007830DD">
      <w:pPr>
        <w:pStyle w:val="ListeParagraf"/>
        <w:numPr>
          <w:ilvl w:val="0"/>
          <w:numId w:val="23"/>
        </w:numPr>
        <w:spacing w:after="160" w:line="256" w:lineRule="auto"/>
        <w:rPr>
          <w:b/>
          <w:noProof/>
          <w:color w:val="0D0D0D" w:themeColor="text1" w:themeTint="F2"/>
          <w:sz w:val="24"/>
          <w:szCs w:val="24"/>
          <w:lang w:eastAsia="tr-TR"/>
        </w:rPr>
      </w:pPr>
      <w:r w:rsidRPr="001A2303">
        <w:rPr>
          <w:b/>
          <w:noProof/>
          <w:color w:val="0D0D0D" w:themeColor="text1" w:themeTint="F2"/>
          <w:lang w:eastAsia="tr-TR"/>
        </w:rPr>
        <w:t>A</w:t>
      </w:r>
      <w:r w:rsidRPr="001A2303">
        <w:rPr>
          <w:b/>
          <w:noProof/>
          <w:color w:val="0D0D0D" w:themeColor="text1" w:themeTint="F2"/>
          <w:lang w:eastAsia="tr-TR"/>
        </w:rPr>
        <w:t>şağıdaki seçeneklerden hangisinde tam syaı olarak tanımlanan toplam değişkenine ilk değer olarak 0 atanmıştır?</w:t>
      </w:r>
    </w:p>
    <w:p w:rsidR="001A2303" w:rsidRPr="001A2303" w:rsidRDefault="001A2303" w:rsidP="001A2303">
      <w:pPr>
        <w:pStyle w:val="ListeParagraf"/>
        <w:numPr>
          <w:ilvl w:val="0"/>
          <w:numId w:val="27"/>
        </w:numPr>
        <w:spacing w:after="160" w:line="256" w:lineRule="auto"/>
        <w:rPr>
          <w:rFonts w:asciiTheme="minorHAnsi" w:hAnsiTheme="minorHAnsi" w:cstheme="minorBidi"/>
          <w:noProof/>
          <w:color w:val="580F1A" w:themeColor="accent3" w:themeShade="80"/>
          <w:sz w:val="32"/>
          <w:szCs w:val="32"/>
          <w:lang w:eastAsia="tr-TR"/>
        </w:rPr>
      </w:pPr>
      <w:r w:rsidRPr="001A2303">
        <w:rPr>
          <w:noProof/>
          <w:color w:val="580F1A" w:themeColor="accent3" w:themeShade="80"/>
          <w:lang w:eastAsia="tr-TR"/>
        </w:rPr>
        <w:t xml:space="preserve">Toplam:integer=0;                                          </w:t>
      </w:r>
      <w:r w:rsidRPr="001A2303">
        <w:rPr>
          <w:noProof/>
          <w:color w:val="0D0D0D" w:themeColor="text1" w:themeTint="F2"/>
          <w:sz w:val="32"/>
          <w:szCs w:val="32"/>
          <w:lang w:eastAsia="tr-TR"/>
        </w:rPr>
        <w:t>Cevap:</w:t>
      </w:r>
      <w:r w:rsidRPr="001A2303">
        <w:rPr>
          <w:noProof/>
          <w:color w:val="0D0D0D" w:themeColor="text1" w:themeTint="F2"/>
          <w:lang w:eastAsia="tr-TR"/>
        </w:rPr>
        <w:t xml:space="preserve">  </w:t>
      </w:r>
      <w:r w:rsidRPr="001A2303">
        <w:rPr>
          <w:noProof/>
          <w:color w:val="580F1A" w:themeColor="accent3" w:themeShade="80"/>
          <w:highlight w:val="green"/>
          <w:lang w:eastAsia="tr-TR"/>
        </w:rPr>
        <w:t>C</w:t>
      </w:r>
      <w:r>
        <w:rPr>
          <w:noProof/>
          <w:color w:val="580F1A" w:themeColor="accent3" w:themeShade="80"/>
          <w:lang w:eastAsia="tr-TR"/>
        </w:rPr>
        <w:t xml:space="preserve"> </w:t>
      </w:r>
      <w:r w:rsidRPr="001A2303">
        <w:rPr>
          <w:noProof/>
          <w:color w:val="580F1A" w:themeColor="accent3" w:themeShade="80"/>
          <w:lang w:eastAsia="tr-TR"/>
        </w:rPr>
        <w:t xml:space="preserve"> </w:t>
      </w:r>
    </w:p>
    <w:p w:rsidR="001A2303" w:rsidRPr="001A2303" w:rsidRDefault="001A2303" w:rsidP="001A2303">
      <w:pPr>
        <w:pStyle w:val="ListeParagraf"/>
        <w:numPr>
          <w:ilvl w:val="0"/>
          <w:numId w:val="27"/>
        </w:numPr>
        <w:spacing w:after="160" w:line="256" w:lineRule="auto"/>
        <w:rPr>
          <w:noProof/>
          <w:color w:val="580F1A" w:themeColor="accent3" w:themeShade="80"/>
          <w:sz w:val="32"/>
          <w:szCs w:val="32"/>
          <w:lang w:eastAsia="tr-TR"/>
        </w:rPr>
      </w:pPr>
      <w:r w:rsidRPr="001A2303">
        <w:rPr>
          <w:noProof/>
          <w:color w:val="580F1A" w:themeColor="accent3" w:themeShade="80"/>
          <w:lang w:eastAsia="tr-TR"/>
        </w:rPr>
        <w:t xml:space="preserve">Toplam =0,int; </w:t>
      </w:r>
    </w:p>
    <w:p w:rsidR="001A2303" w:rsidRPr="001A2303" w:rsidRDefault="001A2303" w:rsidP="001A2303">
      <w:pPr>
        <w:pStyle w:val="ListeParagraf"/>
        <w:numPr>
          <w:ilvl w:val="0"/>
          <w:numId w:val="27"/>
        </w:numPr>
        <w:spacing w:after="160" w:line="256" w:lineRule="auto"/>
        <w:rPr>
          <w:noProof/>
          <w:color w:val="580F1A" w:themeColor="accent3" w:themeShade="80"/>
          <w:sz w:val="32"/>
          <w:szCs w:val="32"/>
          <w:lang w:eastAsia="tr-TR"/>
        </w:rPr>
      </w:pPr>
      <w:r w:rsidRPr="001A2303">
        <w:rPr>
          <w:noProof/>
          <w:color w:val="580F1A" w:themeColor="accent3" w:themeShade="80"/>
          <w:lang w:eastAsia="tr-TR"/>
        </w:rPr>
        <w:t>İnt toplam =0 ;</w:t>
      </w:r>
    </w:p>
    <w:p w:rsidR="001A2303" w:rsidRPr="001A2303" w:rsidRDefault="001A2303" w:rsidP="001A2303">
      <w:pPr>
        <w:pStyle w:val="ListeParagraf"/>
        <w:numPr>
          <w:ilvl w:val="0"/>
          <w:numId w:val="27"/>
        </w:numPr>
        <w:spacing w:after="160" w:line="256" w:lineRule="auto"/>
        <w:rPr>
          <w:noProof/>
          <w:color w:val="580F1A" w:themeColor="accent3" w:themeShade="80"/>
          <w:sz w:val="32"/>
          <w:szCs w:val="32"/>
          <w:lang w:eastAsia="tr-TR"/>
        </w:rPr>
      </w:pPr>
      <w:r w:rsidRPr="001A2303">
        <w:rPr>
          <w:noProof/>
          <w:color w:val="580F1A" w:themeColor="accent3" w:themeShade="80"/>
          <w:lang w:eastAsia="tr-TR"/>
        </w:rPr>
        <w:t>İnt=0, toplaam;</w:t>
      </w:r>
    </w:p>
    <w:p w:rsidR="001A2303" w:rsidRPr="001A2303" w:rsidRDefault="001A2303" w:rsidP="001A2303">
      <w:pPr>
        <w:pStyle w:val="ListeParagraf"/>
        <w:spacing w:after="160" w:line="256" w:lineRule="auto"/>
        <w:rPr>
          <w:noProof/>
          <w:color w:val="580F1A" w:themeColor="accent3" w:themeShade="80"/>
          <w:sz w:val="32"/>
          <w:szCs w:val="32"/>
          <w:lang w:eastAsia="tr-TR"/>
        </w:rPr>
      </w:pPr>
    </w:p>
    <w:p w:rsidR="001A2303" w:rsidRPr="001A2303" w:rsidRDefault="001A2303" w:rsidP="001A2303">
      <w:pPr>
        <w:pStyle w:val="ListeParagraf"/>
        <w:numPr>
          <w:ilvl w:val="0"/>
          <w:numId w:val="23"/>
        </w:numPr>
        <w:rPr>
          <w:rFonts w:asciiTheme="minorHAnsi" w:hAnsiTheme="minorHAnsi" w:cstheme="minorBidi"/>
          <w:b/>
          <w:noProof/>
          <w:color w:val="0D0D0D" w:themeColor="text1" w:themeTint="F2"/>
          <w:sz w:val="32"/>
          <w:szCs w:val="32"/>
          <w:lang w:eastAsia="tr-TR"/>
        </w:rPr>
      </w:pPr>
      <w:r w:rsidRPr="001A2303">
        <w:rPr>
          <w:b/>
          <w:noProof/>
          <w:color w:val="0D0D0D" w:themeColor="text1" w:themeTint="F2"/>
          <w:lang w:eastAsia="tr-TR"/>
        </w:rPr>
        <w:t>Aşağıdaki komutlar yürütüldüğünde a,b ve c’nin son değerleri ne olur ?</w:t>
      </w:r>
    </w:p>
    <w:p w:rsidR="001A2303" w:rsidRDefault="001A2303" w:rsidP="001A2303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1A2303" w:rsidRPr="001A2303" w:rsidRDefault="001A2303" w:rsidP="001A2303">
      <w:pPr>
        <w:pStyle w:val="ListeParagraf"/>
        <w:ind w:left="426"/>
        <w:rPr>
          <w:rFonts w:asciiTheme="minorHAnsi" w:hAnsiTheme="minorHAnsi" w:cstheme="minorBidi"/>
          <w:noProof/>
          <w:color w:val="000000" w:themeColor="text1"/>
          <w:lang w:eastAsia="tr-TR"/>
        </w:rPr>
      </w:pPr>
      <w:r w:rsidRPr="001A2303">
        <w:rPr>
          <w:noProof/>
          <w:color w:val="000000" w:themeColor="text1"/>
          <w:lang w:eastAsia="tr-TR"/>
        </w:rPr>
        <w:t xml:space="preserve">İnt a,b,c;                                                      </w:t>
      </w:r>
    </w:p>
    <w:p w:rsidR="001A2303" w:rsidRPr="001A2303" w:rsidRDefault="001A2303" w:rsidP="001A2303">
      <w:pPr>
        <w:pStyle w:val="ListeParagraf"/>
        <w:ind w:left="426"/>
        <w:rPr>
          <w:noProof/>
          <w:color w:val="000000" w:themeColor="text1"/>
          <w:lang w:eastAsia="tr-TR"/>
        </w:rPr>
      </w:pPr>
      <w:r w:rsidRPr="001A2303">
        <w:rPr>
          <w:noProof/>
          <w:color w:val="000000" w:themeColor="text1"/>
          <w:lang w:eastAsia="tr-TR"/>
        </w:rPr>
        <w:t xml:space="preserve">a </w:t>
      </w:r>
      <w:r w:rsidRPr="001A2303">
        <w:rPr>
          <w:noProof/>
          <w:color w:val="000000" w:themeColor="text1"/>
          <w:lang w:eastAsia="tr-TR"/>
        </w:rPr>
        <w:t xml:space="preserve">=8;                                                                                                                                                  </w:t>
      </w:r>
    </w:p>
    <w:p w:rsidR="001A2303" w:rsidRPr="001A2303" w:rsidRDefault="001A2303" w:rsidP="001A2303">
      <w:pPr>
        <w:pStyle w:val="ListeParagraf"/>
        <w:ind w:left="426"/>
        <w:rPr>
          <w:noProof/>
          <w:color w:val="000000" w:themeColor="text1"/>
          <w:lang w:eastAsia="tr-TR"/>
        </w:rPr>
      </w:pPr>
      <w:r w:rsidRPr="001A2303">
        <w:rPr>
          <w:noProof/>
          <w:color w:val="000000" w:themeColor="text1"/>
          <w:lang w:eastAsia="tr-TR"/>
        </w:rPr>
        <w:t>b</w:t>
      </w:r>
      <w:r w:rsidRPr="001A2303">
        <w:rPr>
          <w:noProof/>
          <w:color w:val="000000" w:themeColor="text1"/>
          <w:lang w:eastAsia="tr-TR"/>
        </w:rPr>
        <w:t xml:space="preserve"> </w:t>
      </w:r>
      <w:r w:rsidRPr="001A2303">
        <w:rPr>
          <w:noProof/>
          <w:color w:val="000000" w:themeColor="text1"/>
          <w:lang w:eastAsia="tr-TR"/>
        </w:rPr>
        <w:t xml:space="preserve">=15;                                                                               </w:t>
      </w:r>
    </w:p>
    <w:p w:rsidR="001A2303" w:rsidRPr="001A2303" w:rsidRDefault="001A2303" w:rsidP="001A2303">
      <w:pPr>
        <w:pStyle w:val="ListeParagraf"/>
        <w:ind w:left="426"/>
        <w:rPr>
          <w:noProof/>
          <w:color w:val="000000" w:themeColor="text1"/>
          <w:lang w:eastAsia="tr-TR"/>
        </w:rPr>
      </w:pPr>
      <w:r w:rsidRPr="001A2303">
        <w:rPr>
          <w:noProof/>
          <w:color w:val="000000" w:themeColor="text1"/>
          <w:lang w:eastAsia="tr-TR"/>
        </w:rPr>
        <w:t>c</w:t>
      </w:r>
      <w:r w:rsidRPr="001A2303">
        <w:rPr>
          <w:noProof/>
          <w:color w:val="000000" w:themeColor="text1"/>
          <w:lang w:eastAsia="tr-TR"/>
        </w:rPr>
        <w:t xml:space="preserve"> </w:t>
      </w:r>
      <w:r w:rsidRPr="001A2303">
        <w:rPr>
          <w:noProof/>
          <w:color w:val="000000" w:themeColor="text1"/>
          <w:lang w:eastAsia="tr-TR"/>
        </w:rPr>
        <w:t>=a/b+b/a*2;</w:t>
      </w:r>
    </w:p>
    <w:p w:rsidR="001A2303" w:rsidRPr="001A2303" w:rsidRDefault="001A2303" w:rsidP="001A2303">
      <w:pPr>
        <w:pStyle w:val="ListeParagraf"/>
        <w:ind w:left="426"/>
        <w:rPr>
          <w:noProof/>
          <w:color w:val="000000" w:themeColor="text1"/>
          <w:lang w:eastAsia="tr-TR"/>
        </w:rPr>
      </w:pPr>
      <w:r w:rsidRPr="001A2303">
        <w:rPr>
          <w:noProof/>
          <w:color w:val="000000" w:themeColor="text1"/>
          <w:lang w:eastAsia="tr-TR"/>
        </w:rPr>
        <w:t>b</w:t>
      </w:r>
      <w:r w:rsidRPr="001A2303">
        <w:rPr>
          <w:noProof/>
          <w:color w:val="000000" w:themeColor="text1"/>
          <w:lang w:eastAsia="tr-TR"/>
        </w:rPr>
        <w:t xml:space="preserve"> </w:t>
      </w:r>
      <w:r w:rsidRPr="001A2303">
        <w:rPr>
          <w:noProof/>
          <w:color w:val="000000" w:themeColor="text1"/>
          <w:lang w:eastAsia="tr-TR"/>
        </w:rPr>
        <w:t>=b/2;</w:t>
      </w:r>
    </w:p>
    <w:p w:rsidR="001A2303" w:rsidRPr="001A2303" w:rsidRDefault="001A2303" w:rsidP="001A2303">
      <w:pPr>
        <w:pStyle w:val="ListeParagraf"/>
        <w:ind w:left="426"/>
        <w:rPr>
          <w:noProof/>
          <w:color w:val="000000" w:themeColor="text1"/>
          <w:lang w:eastAsia="tr-TR"/>
        </w:rPr>
      </w:pPr>
      <w:r w:rsidRPr="001A2303">
        <w:rPr>
          <w:noProof/>
          <w:color w:val="000000" w:themeColor="text1"/>
          <w:lang w:eastAsia="tr-TR"/>
        </w:rPr>
        <w:t>a</w:t>
      </w:r>
      <w:r w:rsidRPr="001A2303">
        <w:rPr>
          <w:noProof/>
          <w:color w:val="000000" w:themeColor="text1"/>
          <w:lang w:eastAsia="tr-TR"/>
        </w:rPr>
        <w:t xml:space="preserve"> </w:t>
      </w:r>
      <w:r w:rsidRPr="001A2303">
        <w:rPr>
          <w:noProof/>
          <w:color w:val="000000" w:themeColor="text1"/>
          <w:lang w:eastAsia="tr-TR"/>
        </w:rPr>
        <w:t>=a+3;</w:t>
      </w:r>
    </w:p>
    <w:p w:rsidR="001A2303" w:rsidRPr="001A2303" w:rsidRDefault="001A2303" w:rsidP="001A2303">
      <w:pPr>
        <w:spacing w:after="160" w:line="256" w:lineRule="auto"/>
        <w:rPr>
          <w:b/>
          <w:noProof/>
          <w:color w:val="580F1A" w:themeColor="accent3" w:themeShade="80"/>
          <w:sz w:val="18"/>
          <w:szCs w:val="18"/>
          <w:lang w:eastAsia="tr-TR"/>
        </w:rPr>
      </w:pPr>
      <w:r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                                                                                                       </w:t>
      </w:r>
      <w:r w:rsidRPr="001A2303">
        <w:rPr>
          <w:b/>
          <w:noProof/>
          <w:color w:val="580F1A" w:themeColor="accent3" w:themeShade="80"/>
          <w:sz w:val="18"/>
          <w:szCs w:val="18"/>
          <w:highlight w:val="green"/>
          <w:lang w:eastAsia="tr-TR"/>
        </w:rPr>
        <w:t>Cevap :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          </w:t>
      </w: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#include &lt;stdio.h&gt;</w:t>
      </w:r>
    </w:p>
    <w:p w:rsidR="001A2303" w:rsidRP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İnt main()</w:t>
      </w:r>
    </w:p>
    <w:p w:rsidR="001A2303" w:rsidRP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{</w:t>
      </w:r>
    </w:p>
    <w:p w:rsidR="001A2303" w:rsidRP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 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İnt a=8 ,b=15 ,c</w:t>
      </w: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;</w:t>
      </w:r>
    </w:p>
    <w:p w:rsid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 printf(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“c=a/b+b/a*2 c=%d\n”, c=a/b+b/a*2 )</w:t>
      </w: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;</w:t>
      </w:r>
    </w:p>
    <w:p w:rsid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 printf(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“b=b/2  b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=%d\n”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, b=b/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2 )</w:t>
      </w: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;</w:t>
      </w:r>
    </w:p>
    <w:p w:rsidR="001A2303" w:rsidRP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 </w:t>
      </w: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printf(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“a=a+3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 a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=%d\n”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, a=a+</w:t>
      </w:r>
      <w:r>
        <w:rPr>
          <w:b/>
          <w:noProof/>
          <w:color w:val="580F1A" w:themeColor="accent3" w:themeShade="80"/>
          <w:sz w:val="18"/>
          <w:szCs w:val="18"/>
          <w:lang w:eastAsia="tr-TR"/>
        </w:rPr>
        <w:t>2 )</w:t>
      </w: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;</w:t>
      </w:r>
    </w:p>
    <w:p w:rsidR="001A2303" w:rsidRP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>return 0;</w:t>
      </w:r>
    </w:p>
    <w:p w:rsidR="001A2303" w:rsidRPr="001A2303" w:rsidRDefault="001A2303" w:rsidP="001A2303">
      <w:pPr>
        <w:spacing w:after="160" w:line="256" w:lineRule="auto"/>
        <w:ind w:left="5245"/>
        <w:rPr>
          <w:b/>
          <w:noProof/>
          <w:color w:val="580F1A" w:themeColor="accent3" w:themeShade="80"/>
          <w:sz w:val="18"/>
          <w:szCs w:val="18"/>
          <w:lang w:eastAsia="tr-TR"/>
        </w:rPr>
      </w:pPr>
      <w:r w:rsidRPr="001A2303">
        <w:rPr>
          <w:b/>
          <w:noProof/>
          <w:color w:val="580F1A" w:themeColor="accent3" w:themeShade="80"/>
          <w:sz w:val="18"/>
          <w:szCs w:val="18"/>
          <w:lang w:eastAsia="tr-TR"/>
        </w:rPr>
        <w:t xml:space="preserve">}       </w:t>
      </w:r>
    </w:p>
    <w:p w:rsidR="001A2303" w:rsidRPr="001A2303" w:rsidRDefault="001A2303" w:rsidP="001A2303">
      <w:pPr>
        <w:rPr>
          <w:noProof/>
          <w:color w:val="580F1A" w:themeColor="accent3" w:themeShade="80"/>
          <w:lang w:eastAsia="tr-TR"/>
        </w:rPr>
      </w:pPr>
    </w:p>
    <w:p w:rsidR="001A2303" w:rsidRDefault="001A2303" w:rsidP="001A2303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1A2303" w:rsidRPr="003E23A6" w:rsidRDefault="003E23A6" w:rsidP="007830DD">
      <w:pPr>
        <w:pStyle w:val="ListeParagraf"/>
        <w:numPr>
          <w:ilvl w:val="0"/>
          <w:numId w:val="23"/>
        </w:numPr>
        <w:spacing w:after="160" w:line="256" w:lineRule="auto"/>
        <w:rPr>
          <w:b/>
          <w:noProof/>
          <w:color w:val="000000" w:themeColor="text1"/>
          <w:sz w:val="24"/>
          <w:szCs w:val="24"/>
          <w:lang w:eastAsia="tr-TR"/>
        </w:rPr>
      </w:pPr>
      <w:r w:rsidRPr="003E23A6">
        <w:rPr>
          <w:b/>
          <w:noProof/>
          <w:color w:val="000000" w:themeColor="text1"/>
          <w:lang w:eastAsia="tr-TR"/>
        </w:rPr>
        <w:t xml:space="preserve">Aşağıdaki program parçasının </w:t>
      </w:r>
      <w:r w:rsidRPr="003E23A6">
        <w:rPr>
          <w:b/>
          <w:noProof/>
          <w:color w:val="000000" w:themeColor="text1"/>
          <w:u w:val="single"/>
          <w:lang w:eastAsia="tr-TR"/>
        </w:rPr>
        <w:t>çıktısı</w:t>
      </w:r>
      <w:r w:rsidRPr="003E23A6">
        <w:rPr>
          <w:b/>
          <w:noProof/>
          <w:color w:val="000000" w:themeColor="text1"/>
          <w:lang w:eastAsia="tr-TR"/>
        </w:rPr>
        <w:t xml:space="preserve"> nedir?</w:t>
      </w:r>
    </w:p>
    <w:p w:rsidR="00326B05" w:rsidRDefault="00326B05" w:rsidP="00326B05">
      <w:pPr>
        <w:pStyle w:val="ListeParagraf"/>
        <w:spacing w:after="160" w:line="256" w:lineRule="auto"/>
        <w:ind w:left="502"/>
        <w:rPr>
          <w:b/>
          <w:noProof/>
          <w:color w:val="0D0D0D" w:themeColor="text1" w:themeTint="F2"/>
          <w:sz w:val="24"/>
          <w:szCs w:val="24"/>
          <w:lang w:eastAsia="tr-TR"/>
        </w:rPr>
      </w:pPr>
    </w:p>
    <w:p w:rsidR="003E23A6" w:rsidRPr="003E23A6" w:rsidRDefault="003E23A6" w:rsidP="003E23A6">
      <w:pPr>
        <w:spacing w:after="160" w:line="256" w:lineRule="auto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        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#include &lt;stdio.h&gt;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İnt main()</w:t>
      </w:r>
      <w:r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                                                                                        </w:t>
      </w:r>
      <w:r w:rsidRPr="003E23A6">
        <w:rPr>
          <w:b/>
          <w:noProof/>
          <w:color w:val="580F1A" w:themeColor="accent3" w:themeShade="80"/>
          <w:sz w:val="16"/>
          <w:szCs w:val="16"/>
          <w:highlight w:val="green"/>
          <w:lang w:eastAsia="tr-TR"/>
        </w:rPr>
        <w:t>Cevap :</w:t>
      </w:r>
      <w:r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-27.38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{</w:t>
      </w:r>
      <w:r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                                                                                                                       -28.4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i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nt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a=285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;</w:t>
      </w:r>
      <w:r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                                                                                                    -25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double y= -27.3789;</w:t>
      </w:r>
      <w:r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                                                                                  290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printf(“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%6.2f\n”, y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);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printf(“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%7.1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f\n”,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--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y);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printf(“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%4d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\n”,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a/11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);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printf(“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%2d”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,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a+=5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);</w:t>
      </w:r>
    </w:p>
    <w:p w:rsidR="003E23A6" w:rsidRPr="003E23A6" w:rsidRDefault="003E23A6" w:rsidP="003E23A6">
      <w:pPr>
        <w:spacing w:after="160" w:line="256" w:lineRule="auto"/>
        <w:ind w:left="426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>return 0;</w:t>
      </w:r>
    </w:p>
    <w:p w:rsidR="003E23A6" w:rsidRPr="003E23A6" w:rsidRDefault="003E23A6" w:rsidP="003E23A6">
      <w:pPr>
        <w:spacing w:after="160" w:line="256" w:lineRule="auto"/>
        <w:rPr>
          <w:b/>
          <w:noProof/>
          <w:color w:val="580F1A" w:themeColor="accent3" w:themeShade="80"/>
          <w:sz w:val="16"/>
          <w:szCs w:val="16"/>
          <w:lang w:eastAsia="tr-TR"/>
        </w:rPr>
      </w:pP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        </w:t>
      </w:r>
      <w:r w:rsidRPr="003E23A6">
        <w:rPr>
          <w:b/>
          <w:noProof/>
          <w:color w:val="580F1A" w:themeColor="accent3" w:themeShade="80"/>
          <w:sz w:val="16"/>
          <w:szCs w:val="16"/>
          <w:lang w:eastAsia="tr-TR"/>
        </w:rPr>
        <w:t xml:space="preserve">}       </w:t>
      </w:r>
    </w:p>
    <w:p w:rsidR="00536A81" w:rsidRPr="00536A81" w:rsidRDefault="003E23A6" w:rsidP="00536A81">
      <w:pPr>
        <w:spacing w:after="160" w:line="256" w:lineRule="auto"/>
        <w:rPr>
          <w:b/>
          <w:noProof/>
          <w:color w:val="0D0D0D" w:themeColor="text1" w:themeTint="F2"/>
          <w:lang w:eastAsia="tr-TR"/>
        </w:rPr>
      </w:pPr>
      <w:r>
        <w:rPr>
          <w:b/>
          <w:noProof/>
          <w:color w:val="0D0D0D" w:themeColor="text1" w:themeTint="F2"/>
          <w:lang w:eastAsia="tr-TR"/>
        </w:rPr>
        <w:t xml:space="preserve">                                                                                                                                                        </w:t>
      </w:r>
      <w:r w:rsidRPr="003E23A6">
        <w:rPr>
          <w:b/>
          <w:noProof/>
          <w:color w:val="0D0D0D" w:themeColor="text1" w:themeTint="F2"/>
          <w:highlight w:val="lightGray"/>
          <w:lang w:eastAsia="tr-TR"/>
        </w:rPr>
        <w:t>SAMET  KEKEÇ</w:t>
      </w:r>
      <w:bookmarkStart w:id="0" w:name="_GoBack"/>
      <w:bookmarkEnd w:id="0"/>
    </w:p>
    <w:sectPr w:rsidR="00536A81" w:rsidRPr="00536A81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C2" w:rsidRDefault="00B506C2" w:rsidP="0068194B">
      <w:r>
        <w:separator/>
      </w:r>
    </w:p>
    <w:p w:rsidR="00B506C2" w:rsidRDefault="00B506C2"/>
    <w:p w:rsidR="00B506C2" w:rsidRDefault="00B506C2"/>
  </w:endnote>
  <w:endnote w:type="continuationSeparator" w:id="0">
    <w:p w:rsidR="00B506C2" w:rsidRDefault="00B506C2" w:rsidP="0068194B">
      <w:r>
        <w:continuationSeparator/>
      </w:r>
    </w:p>
    <w:p w:rsidR="00B506C2" w:rsidRDefault="00B506C2"/>
    <w:p w:rsidR="00B506C2" w:rsidRDefault="00B50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B37623" w:rsidRDefault="002B2958">
        <w:pPr>
          <w:pStyle w:val="AltBilgi"/>
        </w:pPr>
        <w:r w:rsidRPr="00B37623">
          <w:rPr>
            <w:lang w:bidi="tr-TR"/>
          </w:rPr>
          <w:fldChar w:fldCharType="begin"/>
        </w:r>
        <w:r w:rsidRPr="00B37623">
          <w:rPr>
            <w:lang w:bidi="tr-TR"/>
          </w:rPr>
          <w:instrText xml:space="preserve"> PAGE   \* MERGEFORMAT </w:instrText>
        </w:r>
        <w:r w:rsidRPr="00B37623">
          <w:rPr>
            <w:lang w:bidi="tr-TR"/>
          </w:rPr>
          <w:fldChar w:fldCharType="separate"/>
        </w:r>
        <w:r w:rsidR="003E23A6">
          <w:rPr>
            <w:noProof/>
            <w:lang w:bidi="tr-TR"/>
          </w:rPr>
          <w:t>3</w:t>
        </w:r>
        <w:r w:rsidRPr="00B37623"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C2" w:rsidRDefault="00B506C2" w:rsidP="0068194B">
      <w:r>
        <w:separator/>
      </w:r>
    </w:p>
    <w:p w:rsidR="00B506C2" w:rsidRDefault="00B506C2"/>
    <w:p w:rsidR="00B506C2" w:rsidRDefault="00B506C2"/>
  </w:footnote>
  <w:footnote w:type="continuationSeparator" w:id="0">
    <w:p w:rsidR="00B506C2" w:rsidRDefault="00B506C2" w:rsidP="0068194B">
      <w:r>
        <w:continuationSeparator/>
      </w:r>
    </w:p>
    <w:p w:rsidR="00B506C2" w:rsidRDefault="00B506C2"/>
    <w:p w:rsidR="00B506C2" w:rsidRDefault="00B506C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stBilgi"/>
    </w:pPr>
    <w:r w:rsidRPr="004E01EB"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2357BB" wp14:editId="68E986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Düz Bağlayıcı 5" descr="Üst bilgi bölme çizgis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0EC5E1" id="Düz Bağlayıcı 5" o:spid="_x0000_s1026" alt="Üst bilgi bölme çizgisi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A6EED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947461"/>
    <w:multiLevelType w:val="hybridMultilevel"/>
    <w:tmpl w:val="58F62D4C"/>
    <w:lvl w:ilvl="0" w:tplc="3AA4FD0C">
      <w:start w:val="1"/>
      <w:numFmt w:val="upperRoman"/>
      <w:lvlText w:val="%1."/>
      <w:lvlJc w:val="right"/>
      <w:pPr>
        <w:ind w:left="1222" w:hanging="360"/>
      </w:pPr>
      <w:rPr>
        <w:color w:val="580F1A" w:themeColor="accent3" w:themeShade="80"/>
      </w:rPr>
    </w:lvl>
    <w:lvl w:ilvl="1" w:tplc="041F0019" w:tentative="1">
      <w:start w:val="1"/>
      <w:numFmt w:val="lowerLetter"/>
      <w:lvlText w:val="%2."/>
      <w:lvlJc w:val="left"/>
      <w:pPr>
        <w:ind w:left="1942" w:hanging="360"/>
      </w:pPr>
    </w:lvl>
    <w:lvl w:ilvl="2" w:tplc="041F001B" w:tentative="1">
      <w:start w:val="1"/>
      <w:numFmt w:val="lowerRoman"/>
      <w:lvlText w:val="%3."/>
      <w:lvlJc w:val="right"/>
      <w:pPr>
        <w:ind w:left="2662" w:hanging="180"/>
      </w:pPr>
    </w:lvl>
    <w:lvl w:ilvl="3" w:tplc="041F000F" w:tentative="1">
      <w:start w:val="1"/>
      <w:numFmt w:val="decimal"/>
      <w:lvlText w:val="%4."/>
      <w:lvlJc w:val="left"/>
      <w:pPr>
        <w:ind w:left="3382" w:hanging="360"/>
      </w:pPr>
    </w:lvl>
    <w:lvl w:ilvl="4" w:tplc="041F0019" w:tentative="1">
      <w:start w:val="1"/>
      <w:numFmt w:val="lowerLetter"/>
      <w:lvlText w:val="%5."/>
      <w:lvlJc w:val="left"/>
      <w:pPr>
        <w:ind w:left="4102" w:hanging="360"/>
      </w:pPr>
    </w:lvl>
    <w:lvl w:ilvl="5" w:tplc="041F001B" w:tentative="1">
      <w:start w:val="1"/>
      <w:numFmt w:val="lowerRoman"/>
      <w:lvlText w:val="%6."/>
      <w:lvlJc w:val="right"/>
      <w:pPr>
        <w:ind w:left="4822" w:hanging="180"/>
      </w:pPr>
    </w:lvl>
    <w:lvl w:ilvl="6" w:tplc="041F000F" w:tentative="1">
      <w:start w:val="1"/>
      <w:numFmt w:val="decimal"/>
      <w:lvlText w:val="%7."/>
      <w:lvlJc w:val="left"/>
      <w:pPr>
        <w:ind w:left="5542" w:hanging="360"/>
      </w:pPr>
    </w:lvl>
    <w:lvl w:ilvl="7" w:tplc="041F0019" w:tentative="1">
      <w:start w:val="1"/>
      <w:numFmt w:val="lowerLetter"/>
      <w:lvlText w:val="%8."/>
      <w:lvlJc w:val="left"/>
      <w:pPr>
        <w:ind w:left="6262" w:hanging="360"/>
      </w:pPr>
    </w:lvl>
    <w:lvl w:ilvl="8" w:tplc="041F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05A41ED6"/>
    <w:multiLevelType w:val="hybridMultilevel"/>
    <w:tmpl w:val="73E0D19A"/>
    <w:lvl w:ilvl="0" w:tplc="041F000F">
      <w:start w:val="1"/>
      <w:numFmt w:val="decimal"/>
      <w:lvlText w:val="%1."/>
      <w:lvlJc w:val="left"/>
      <w:pPr>
        <w:ind w:left="1489" w:hanging="360"/>
      </w:pPr>
    </w:lvl>
    <w:lvl w:ilvl="1" w:tplc="041F0019" w:tentative="1">
      <w:start w:val="1"/>
      <w:numFmt w:val="lowerLetter"/>
      <w:lvlText w:val="%2."/>
      <w:lvlJc w:val="left"/>
      <w:pPr>
        <w:ind w:left="2209" w:hanging="360"/>
      </w:pPr>
    </w:lvl>
    <w:lvl w:ilvl="2" w:tplc="041F001B" w:tentative="1">
      <w:start w:val="1"/>
      <w:numFmt w:val="lowerRoman"/>
      <w:lvlText w:val="%3."/>
      <w:lvlJc w:val="right"/>
      <w:pPr>
        <w:ind w:left="2929" w:hanging="180"/>
      </w:pPr>
    </w:lvl>
    <w:lvl w:ilvl="3" w:tplc="041F000F" w:tentative="1">
      <w:start w:val="1"/>
      <w:numFmt w:val="decimal"/>
      <w:lvlText w:val="%4."/>
      <w:lvlJc w:val="left"/>
      <w:pPr>
        <w:ind w:left="3649" w:hanging="360"/>
      </w:pPr>
    </w:lvl>
    <w:lvl w:ilvl="4" w:tplc="041F0019" w:tentative="1">
      <w:start w:val="1"/>
      <w:numFmt w:val="lowerLetter"/>
      <w:lvlText w:val="%5."/>
      <w:lvlJc w:val="left"/>
      <w:pPr>
        <w:ind w:left="4369" w:hanging="360"/>
      </w:pPr>
    </w:lvl>
    <w:lvl w:ilvl="5" w:tplc="041F001B" w:tentative="1">
      <w:start w:val="1"/>
      <w:numFmt w:val="lowerRoman"/>
      <w:lvlText w:val="%6."/>
      <w:lvlJc w:val="right"/>
      <w:pPr>
        <w:ind w:left="5089" w:hanging="180"/>
      </w:pPr>
    </w:lvl>
    <w:lvl w:ilvl="6" w:tplc="041F000F" w:tentative="1">
      <w:start w:val="1"/>
      <w:numFmt w:val="decimal"/>
      <w:lvlText w:val="%7."/>
      <w:lvlJc w:val="left"/>
      <w:pPr>
        <w:ind w:left="5809" w:hanging="360"/>
      </w:pPr>
    </w:lvl>
    <w:lvl w:ilvl="7" w:tplc="041F0019" w:tentative="1">
      <w:start w:val="1"/>
      <w:numFmt w:val="lowerLetter"/>
      <w:lvlText w:val="%8."/>
      <w:lvlJc w:val="left"/>
      <w:pPr>
        <w:ind w:left="6529" w:hanging="360"/>
      </w:pPr>
    </w:lvl>
    <w:lvl w:ilvl="8" w:tplc="041F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2" w15:restartNumberingAfterBreak="0">
    <w:nsid w:val="08944500"/>
    <w:multiLevelType w:val="hybridMultilevel"/>
    <w:tmpl w:val="C50608F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296CE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A9744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A8393C"/>
    <w:multiLevelType w:val="hybridMultilevel"/>
    <w:tmpl w:val="9804646C"/>
    <w:lvl w:ilvl="0" w:tplc="6958CDB8">
      <w:start w:val="1"/>
      <w:numFmt w:val="lowerLetter"/>
      <w:lvlText w:val="%1."/>
      <w:lvlJc w:val="left"/>
      <w:pPr>
        <w:ind w:left="720" w:hanging="360"/>
      </w:pPr>
      <w:rPr>
        <w:color w:val="auto"/>
        <w:sz w:val="2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4101C"/>
    <w:multiLevelType w:val="hybridMultilevel"/>
    <w:tmpl w:val="B9F225F6"/>
    <w:lvl w:ilvl="0" w:tplc="B77EDAB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eNumara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6A147D7"/>
    <w:multiLevelType w:val="hybridMultilevel"/>
    <w:tmpl w:val="7FEAD72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98160C"/>
    <w:multiLevelType w:val="hybridMultilevel"/>
    <w:tmpl w:val="093CBE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D311668"/>
    <w:multiLevelType w:val="hybridMultilevel"/>
    <w:tmpl w:val="6FFA6DC8"/>
    <w:lvl w:ilvl="0" w:tplc="1C18262A">
      <w:start w:val="1"/>
      <w:numFmt w:val="decimal"/>
      <w:lvlText w:val="%1"/>
      <w:lvlJc w:val="left"/>
      <w:pPr>
        <w:ind w:left="862" w:hanging="360"/>
      </w:pPr>
      <w:rPr>
        <w:rFonts w:ascii="Calibri" w:hAnsi="Calibri" w:cs="Calibri" w:hint="default"/>
      </w:r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632307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C85F34"/>
    <w:multiLevelType w:val="hybridMultilevel"/>
    <w:tmpl w:val="3382643E"/>
    <w:lvl w:ilvl="0" w:tplc="041F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5" w15:restartNumberingAfterBreak="0">
    <w:nsid w:val="6CDF6438"/>
    <w:multiLevelType w:val="hybridMultilevel"/>
    <w:tmpl w:val="ABF4633E"/>
    <w:lvl w:ilvl="0" w:tplc="996E9A92">
      <w:start w:val="1"/>
      <w:numFmt w:val="decimal"/>
      <w:lvlText w:val="%1."/>
      <w:lvlJc w:val="left"/>
      <w:pPr>
        <w:ind w:left="502" w:hanging="360"/>
      </w:pPr>
      <w:rPr>
        <w:b/>
        <w:color w:val="0D0D0D" w:themeColor="text1" w:themeTint="F2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8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3"/>
  </w:num>
  <w:num w:numId="15">
    <w:abstractNumId w:val="15"/>
  </w:num>
  <w:num w:numId="16">
    <w:abstractNumId w:val="13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9"/>
  </w:num>
  <w:num w:numId="20">
    <w:abstractNumId w:val="12"/>
  </w:num>
  <w:num w:numId="21">
    <w:abstractNumId w:val="24"/>
  </w:num>
  <w:num w:numId="22">
    <w:abstractNumId w:val="11"/>
  </w:num>
  <w:num w:numId="23">
    <w:abstractNumId w:val="25"/>
  </w:num>
  <w:num w:numId="24">
    <w:abstractNumId w:val="1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E"/>
    <w:rsid w:val="000001EF"/>
    <w:rsid w:val="00007322"/>
    <w:rsid w:val="00007728"/>
    <w:rsid w:val="00024584"/>
    <w:rsid w:val="00024730"/>
    <w:rsid w:val="00055E95"/>
    <w:rsid w:val="0007021F"/>
    <w:rsid w:val="000B2185"/>
    <w:rsid w:val="000B2BA5"/>
    <w:rsid w:val="000E035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2303"/>
    <w:rsid w:val="001A46A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B05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23A6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A8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30D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E2E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623"/>
    <w:rsid w:val="00B506C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01AC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884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DF6FD0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97B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623"/>
    <w:rPr>
      <w:rFonts w:ascii="Calibri" w:hAnsi="Calibri" w:cs="Calibri"/>
    </w:rPr>
  </w:style>
  <w:style w:type="paragraph" w:styleId="Balk1">
    <w:name w:val="heading 1"/>
    <w:basedOn w:val="Normal"/>
    <w:link w:val="Balk1Char"/>
    <w:uiPriority w:val="9"/>
    <w:qFormat/>
    <w:rsid w:val="00B37623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B37623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B37623"/>
    <w:pPr>
      <w:outlineLvl w:val="2"/>
    </w:pPr>
    <w:rPr>
      <w:rFonts w:eastAsiaTheme="majorEastAsia"/>
      <w:b/>
      <w:caps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7623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7623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7623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7623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7623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7623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B376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37623"/>
    <w:rPr>
      <w:rFonts w:ascii="Consolas" w:hAnsi="Consolas" w:cs="Calibri"/>
      <w:b/>
      <w:color w:val="0E4125" w:themeColor="accent1" w:themeShade="80"/>
      <w:szCs w:val="20"/>
    </w:rPr>
  </w:style>
  <w:style w:type="paragraph" w:styleId="KonuBal">
    <w:name w:val="Title"/>
    <w:basedOn w:val="Normal"/>
    <w:link w:val="KonuBalChar"/>
    <w:uiPriority w:val="1"/>
    <w:qFormat/>
    <w:rsid w:val="00B37623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B37623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stBilgi">
    <w:name w:val="header"/>
    <w:basedOn w:val="Normal"/>
    <w:link w:val="stBilgiChar"/>
    <w:uiPriority w:val="99"/>
    <w:unhideWhenUsed/>
    <w:rsid w:val="00B37623"/>
  </w:style>
  <w:style w:type="character" w:customStyle="1" w:styleId="stBilgiChar">
    <w:name w:val="Üst Bilgi Char"/>
    <w:basedOn w:val="VarsaylanParagrafYazTipi"/>
    <w:link w:val="stBilgi"/>
    <w:uiPriority w:val="99"/>
    <w:rsid w:val="00B37623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B37623"/>
    <w:pPr>
      <w:jc w:val="center"/>
    </w:pPr>
  </w:style>
  <w:style w:type="character" w:customStyle="1" w:styleId="AltBilgiChar">
    <w:name w:val="Alt Bilgi Char"/>
    <w:basedOn w:val="VarsaylanParagrafYazTipi"/>
    <w:link w:val="AltBilgi"/>
    <w:uiPriority w:val="99"/>
    <w:rsid w:val="00B37623"/>
    <w:rPr>
      <w:rFonts w:ascii="Calibri" w:hAnsi="Calibri" w:cs="Calibri"/>
    </w:rPr>
  </w:style>
  <w:style w:type="character" w:styleId="YerTutucuMetni">
    <w:name w:val="Placeholder Text"/>
    <w:basedOn w:val="VarsaylanParagrafYazTipi"/>
    <w:uiPriority w:val="99"/>
    <w:semiHidden/>
    <w:rsid w:val="00B37623"/>
    <w:rPr>
      <w:rFonts w:ascii="Calibri" w:hAnsi="Calibri" w:cs="Calibri"/>
      <w:color w:val="595959" w:themeColor="text1" w:themeTint="A6"/>
    </w:rPr>
  </w:style>
  <w:style w:type="paragraph" w:customStyle="1" w:styleId="letiimBilgileri">
    <w:name w:val="İletişim Bilgileri"/>
    <w:basedOn w:val="Normal"/>
    <w:uiPriority w:val="3"/>
    <w:qFormat/>
    <w:rsid w:val="00B37623"/>
    <w:pPr>
      <w:jc w:val="center"/>
    </w:pPr>
  </w:style>
  <w:style w:type="character" w:customStyle="1" w:styleId="Balk1Char">
    <w:name w:val="Başlık 1 Char"/>
    <w:basedOn w:val="VarsaylanParagrafYazTipi"/>
    <w:link w:val="Balk1"/>
    <w:uiPriority w:val="9"/>
    <w:rsid w:val="00B37623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37623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37623"/>
    <w:rPr>
      <w:rFonts w:ascii="Calibri" w:eastAsiaTheme="majorEastAsia" w:hAnsi="Calibri" w:cs="Calibri"/>
      <w:b/>
      <w:caps/>
      <w:szCs w:val="24"/>
    </w:rPr>
  </w:style>
  <w:style w:type="table" w:styleId="TabloKlavuzu">
    <w:name w:val="Table Grid"/>
    <w:basedOn w:val="NormalTablo"/>
    <w:uiPriority w:val="39"/>
    <w:rsid w:val="00B37623"/>
    <w:pPr>
      <w:contextualSpacing/>
    </w:pPr>
    <w:tblPr/>
  </w:style>
  <w:style w:type="character" w:styleId="HafifBavuru">
    <w:name w:val="Subtle Reference"/>
    <w:basedOn w:val="VarsaylanParagrafYazTipi"/>
    <w:uiPriority w:val="10"/>
    <w:qFormat/>
    <w:rsid w:val="00B37623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Maddemi">
    <w:name w:val="List Bullet"/>
    <w:basedOn w:val="Normal"/>
    <w:uiPriority w:val="11"/>
    <w:qFormat/>
    <w:rsid w:val="00B37623"/>
    <w:pPr>
      <w:numPr>
        <w:numId w:val="5"/>
      </w:numPr>
    </w:pPr>
  </w:style>
  <w:style w:type="paragraph" w:styleId="ListeNumaras">
    <w:name w:val="List Number"/>
    <w:basedOn w:val="Normal"/>
    <w:uiPriority w:val="13"/>
    <w:qFormat/>
    <w:rsid w:val="00B37623"/>
    <w:pPr>
      <w:numPr>
        <w:numId w:val="7"/>
      </w:numPr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B37623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7623"/>
    <w:rPr>
      <w:rFonts w:ascii="Georgia" w:eastAsiaTheme="majorEastAsia" w:hAnsi="Georgia" w:cstheme="majorBidi"/>
      <w:b/>
      <w:color w:val="auto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7623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37623"/>
    <w:pPr>
      <w:spacing w:after="200"/>
    </w:pPr>
    <w:rPr>
      <w:i/>
      <w:iCs/>
      <w:color w:val="161616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37623"/>
    <w:pPr>
      <w:outlineLvl w:val="9"/>
    </w:pPr>
  </w:style>
  <w:style w:type="paragraph" w:styleId="Alnt">
    <w:name w:val="Quote"/>
    <w:basedOn w:val="Normal"/>
    <w:next w:val="Normal"/>
    <w:link w:val="AlntChar"/>
    <w:uiPriority w:val="29"/>
    <w:semiHidden/>
    <w:unhideWhenUsed/>
    <w:rsid w:val="00B37623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B37623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B37623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37623"/>
    <w:rPr>
      <w:rFonts w:ascii="Calibri" w:hAnsi="Calibri" w:cs="Calibri"/>
      <w:i/>
      <w:iCs/>
      <w:color w:val="1D824C" w:themeColor="accent1"/>
    </w:rPr>
  </w:style>
  <w:style w:type="character" w:styleId="KitapBal">
    <w:name w:val="Book Title"/>
    <w:basedOn w:val="VarsaylanParagrafYazTipi"/>
    <w:uiPriority w:val="33"/>
    <w:semiHidden/>
    <w:unhideWhenUsed/>
    <w:rsid w:val="00B37623"/>
    <w:rPr>
      <w:rFonts w:ascii="Calibri" w:hAnsi="Calibri" w:cs="Calibri"/>
      <w:b/>
      <w:bCs/>
      <w:i/>
      <w:iCs/>
      <w:spacing w:val="0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B37623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B37623"/>
    <w:rPr>
      <w:rFonts w:ascii="Calibri" w:eastAsiaTheme="minorEastAsia" w:hAnsi="Calibri" w:cs="Calibri"/>
      <w:color w:val="5A5A5A" w:themeColor="text1" w:themeTint="A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7623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7623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37623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37623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37623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37623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37623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37623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37623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37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37623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37623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37623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37623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B37623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B37623"/>
    <w:rPr>
      <w:rFonts w:ascii="Georgia" w:eastAsiaTheme="majorEastAsia" w:hAnsi="Georgia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37623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37623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37623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37623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37623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37623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37623"/>
    <w:rPr>
      <w:rFonts w:ascii="Consolas" w:hAnsi="Consolas" w:cs="Calibri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37623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37623"/>
    <w:rPr>
      <w:rFonts w:ascii="Consolas" w:hAnsi="Consolas" w:cs="Calibri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7623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Kaynaka">
    <w:name w:val="Bibliography"/>
    <w:basedOn w:val="Normal"/>
    <w:next w:val="Normal"/>
    <w:uiPriority w:val="37"/>
    <w:semiHidden/>
    <w:unhideWhenUsed/>
    <w:rsid w:val="00B37623"/>
  </w:style>
  <w:style w:type="paragraph" w:styleId="bekMetni">
    <w:name w:val="Block Text"/>
    <w:basedOn w:val="Normal"/>
    <w:uiPriority w:val="99"/>
    <w:semiHidden/>
    <w:unhideWhenUsed/>
    <w:rsid w:val="00B3762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B3762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B37623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B37623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B37623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B37623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B37623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B37623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B37623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B37623"/>
    <w:pPr>
      <w:spacing w:after="16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B37623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B37623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B37623"/>
    <w:rPr>
      <w:rFonts w:ascii="Calibri" w:hAnsi="Calibri" w:cs="Calibri"/>
    </w:rPr>
  </w:style>
  <w:style w:type="paragraph" w:styleId="Kapan">
    <w:name w:val="Closing"/>
    <w:basedOn w:val="Normal"/>
    <w:link w:val="KapanChar"/>
    <w:uiPriority w:val="99"/>
    <w:semiHidden/>
    <w:unhideWhenUsed/>
    <w:rsid w:val="00B37623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B37623"/>
    <w:rPr>
      <w:rFonts w:ascii="Calibri" w:hAnsi="Calibri" w:cs="Calibri"/>
    </w:rPr>
  </w:style>
  <w:style w:type="table" w:styleId="RenkliKlavuz">
    <w:name w:val="Colorful Grid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B3762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B3762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B37623"/>
  </w:style>
  <w:style w:type="character" w:customStyle="1" w:styleId="TarihChar">
    <w:name w:val="Tarih Char"/>
    <w:basedOn w:val="VarsaylanParagrafYazTipi"/>
    <w:link w:val="Tarih"/>
    <w:uiPriority w:val="99"/>
    <w:semiHidden/>
    <w:rsid w:val="00B37623"/>
    <w:rPr>
      <w:rFonts w:ascii="Calibri" w:hAnsi="Calibri" w:cs="Calibri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B37623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B37623"/>
    <w:rPr>
      <w:rFonts w:ascii="Calibri" w:hAnsi="Calibri" w:cs="Calibri"/>
    </w:rPr>
  </w:style>
  <w:style w:type="character" w:styleId="SonnotBavurusu">
    <w:name w:val="endnote reference"/>
    <w:basedOn w:val="VarsaylanParagrafYazTipi"/>
    <w:uiPriority w:val="99"/>
    <w:semiHidden/>
    <w:unhideWhenUsed/>
    <w:rsid w:val="00B37623"/>
    <w:rPr>
      <w:rFonts w:ascii="Calibri" w:hAnsi="Calibri" w:cs="Calibri"/>
      <w:vertAlign w:val="superscript"/>
    </w:rPr>
  </w:style>
  <w:style w:type="paragraph" w:styleId="MektupAdresi">
    <w:name w:val="envelope address"/>
    <w:basedOn w:val="Normal"/>
    <w:uiPriority w:val="99"/>
    <w:semiHidden/>
    <w:unhideWhenUsed/>
    <w:rsid w:val="00B37623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B37623"/>
    <w:rPr>
      <w:rFonts w:ascii="Calibri" w:hAnsi="Calibri" w:cs="Calibri"/>
      <w:color w:val="BF4A27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B37623"/>
    <w:rPr>
      <w:rFonts w:ascii="Calibri" w:hAnsi="Calibri" w:cs="Calibri"/>
      <w:vertAlign w:val="superscript"/>
    </w:rPr>
  </w:style>
  <w:style w:type="table" w:styleId="KlavuzTablo1Ak">
    <w:name w:val="Grid Table 1 Light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B3762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B3762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3">
    <w:name w:val="Grid Table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B37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B376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B376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9"/>
    <w:semiHidden/>
    <w:rsid w:val="00B37623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7623"/>
    <w:rPr>
      <w:rFonts w:ascii="Georgia" w:eastAsiaTheme="majorEastAsia" w:hAnsi="Georgia" w:cstheme="majorBidi"/>
      <w:color w:val="0E4025" w:themeColor="accent1" w:themeShade="7F"/>
    </w:rPr>
  </w:style>
  <w:style w:type="character" w:styleId="HTMLKsaltmas">
    <w:name w:val="HTML Acronym"/>
    <w:basedOn w:val="VarsaylanParagrafYazTipi"/>
    <w:uiPriority w:val="99"/>
    <w:semiHidden/>
    <w:unhideWhenUsed/>
    <w:rsid w:val="00B37623"/>
    <w:rPr>
      <w:rFonts w:ascii="Calibri" w:hAnsi="Calibri" w:cs="Calibri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B37623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B37623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B37623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B37623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B37623"/>
    <w:rPr>
      <w:rFonts w:ascii="Consolas" w:hAnsi="Consolas" w:cs="Calibri"/>
      <w:sz w:val="24"/>
      <w:szCs w:val="24"/>
    </w:rPr>
  </w:style>
  <w:style w:type="character" w:styleId="HTMLDeiken">
    <w:name w:val="HTML Variable"/>
    <w:basedOn w:val="VarsaylanParagrafYazTipi"/>
    <w:uiPriority w:val="99"/>
    <w:semiHidden/>
    <w:unhideWhenUsed/>
    <w:rsid w:val="00B37623"/>
    <w:rPr>
      <w:rFonts w:ascii="Calibri" w:hAnsi="Calibri" w:cs="Calibri"/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B37623"/>
    <w:rPr>
      <w:rFonts w:ascii="Calibri" w:hAnsi="Calibri" w:cs="Calibri"/>
      <w:color w:val="2C5C85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B37623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B37623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B37623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B37623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B37623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B37623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B37623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B37623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B37623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B37623"/>
    <w:rPr>
      <w:rFonts w:ascii="Georgia" w:eastAsiaTheme="majorEastAsia" w:hAnsi="Georgia" w:cstheme="majorBidi"/>
      <w:b/>
      <w:bCs/>
    </w:rPr>
  </w:style>
  <w:style w:type="character" w:styleId="GlVurgulama">
    <w:name w:val="Intense Emphasis"/>
    <w:basedOn w:val="VarsaylanParagrafYazTipi"/>
    <w:uiPriority w:val="2"/>
    <w:rsid w:val="00B37623"/>
    <w:rPr>
      <w:rFonts w:ascii="Georgia" w:hAnsi="Georgia" w:cs="Calibri"/>
      <w:b/>
      <w:iCs/>
      <w:color w:val="262626" w:themeColor="text1" w:themeTint="D9"/>
      <w:sz w:val="70"/>
    </w:rPr>
  </w:style>
  <w:style w:type="table" w:styleId="AkKlavuz">
    <w:name w:val="Light Grid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B3762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B3762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B376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B37623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B3762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B3762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B3762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B3762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B37623"/>
    <w:pPr>
      <w:ind w:left="1800" w:hanging="360"/>
      <w:contextualSpacing/>
    </w:pPr>
  </w:style>
  <w:style w:type="paragraph" w:styleId="ListeMaddemi3">
    <w:name w:val="List Bullet 3"/>
    <w:basedOn w:val="Normal"/>
    <w:uiPriority w:val="99"/>
    <w:semiHidden/>
    <w:unhideWhenUsed/>
    <w:rsid w:val="00B37623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B37623"/>
    <w:pPr>
      <w:numPr>
        <w:numId w:val="10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B37623"/>
    <w:pPr>
      <w:numPr>
        <w:numId w:val="11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B37623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B37623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B37623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B37623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B37623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B37623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B37623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B37623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B37623"/>
    <w:pPr>
      <w:numPr>
        <w:numId w:val="13"/>
      </w:numPr>
      <w:contextualSpacing/>
    </w:pPr>
  </w:style>
  <w:style w:type="paragraph" w:styleId="ListeParagraf">
    <w:name w:val="List Paragraph"/>
    <w:basedOn w:val="Normal"/>
    <w:uiPriority w:val="34"/>
    <w:unhideWhenUsed/>
    <w:qFormat/>
    <w:rsid w:val="00B37623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B376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2">
    <w:name w:val="List Table 2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B3762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3">
    <w:name w:val="List Table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B3762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B3762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B3762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B3762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B3762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B3762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B3762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B3762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B3762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B3762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B3762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B3762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B3762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B3762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B3762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B3762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B3762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B3762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B376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B3762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B37623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B3762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B376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B376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B37623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B37623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37623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B37623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B37623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B37623"/>
    <w:rPr>
      <w:rFonts w:ascii="Calibri" w:hAnsi="Calibri" w:cs="Calibri"/>
    </w:rPr>
  </w:style>
  <w:style w:type="character" w:styleId="SayfaNumaras">
    <w:name w:val="page number"/>
    <w:basedOn w:val="VarsaylanParagrafYazTipi"/>
    <w:uiPriority w:val="99"/>
    <w:semiHidden/>
    <w:unhideWhenUsed/>
    <w:rsid w:val="00B37623"/>
    <w:rPr>
      <w:rFonts w:ascii="Calibri" w:hAnsi="Calibri" w:cs="Calibri"/>
    </w:rPr>
  </w:style>
  <w:style w:type="table" w:styleId="DzTablo1">
    <w:name w:val="Plain Table 1"/>
    <w:basedOn w:val="NormalTablo"/>
    <w:uiPriority w:val="41"/>
    <w:rsid w:val="00B376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B376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B376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B376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B3762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B37623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B37623"/>
    <w:rPr>
      <w:rFonts w:ascii="Calibri" w:hAnsi="Calibri" w:cs="Calibri"/>
    </w:rPr>
  </w:style>
  <w:style w:type="paragraph" w:styleId="mza">
    <w:name w:val="Signature"/>
    <w:basedOn w:val="Normal"/>
    <w:link w:val="mzaChar"/>
    <w:uiPriority w:val="99"/>
    <w:semiHidden/>
    <w:unhideWhenUsed/>
    <w:rsid w:val="00B37623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B37623"/>
    <w:rPr>
      <w:rFonts w:ascii="Calibri" w:hAnsi="Calibri" w:cs="Calibri"/>
    </w:rPr>
  </w:style>
  <w:style w:type="character" w:styleId="HafifVurgulama">
    <w:name w:val="Subtle Emphasis"/>
    <w:basedOn w:val="VarsaylanParagrafYazTipi"/>
    <w:uiPriority w:val="19"/>
    <w:semiHidden/>
    <w:unhideWhenUsed/>
    <w:rsid w:val="00B37623"/>
    <w:rPr>
      <w:rFonts w:ascii="Calibri" w:hAnsi="Calibri" w:cs="Calibri"/>
      <w:i/>
      <w:iCs/>
      <w:color w:val="404040" w:themeColor="text1" w:themeTint="BF"/>
    </w:rPr>
  </w:style>
  <w:style w:type="table" w:styleId="Tablo3Befektler1">
    <w:name w:val="Table 3D effects 1"/>
    <w:basedOn w:val="NormalTablo"/>
    <w:uiPriority w:val="99"/>
    <w:semiHidden/>
    <w:unhideWhenUsed/>
    <w:rsid w:val="00B3762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B3762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B3762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B37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B3762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B3762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B3762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B3762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B3762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B3762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B3762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B3762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B3762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B3762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B3762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B3762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B3762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B37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B3762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B3762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B3762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B3762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B3762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B37623"/>
    <w:pPr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B37623"/>
  </w:style>
  <w:style w:type="table" w:styleId="TabloProfesyonel">
    <w:name w:val="Table Professional"/>
    <w:basedOn w:val="NormalTablo"/>
    <w:uiPriority w:val="99"/>
    <w:semiHidden/>
    <w:unhideWhenUsed/>
    <w:rsid w:val="00B3762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B3762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B3762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B3762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B3762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B3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B3762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B3762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B3762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B37623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B37623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B3762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B37623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B37623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B37623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B37623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B37623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B37623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B37623"/>
    <w:pPr>
      <w:spacing w:after="100"/>
      <w:ind w:left="1760"/>
    </w:pPr>
  </w:style>
  <w:style w:type="paragraph" w:customStyle="1" w:styleId="letiimBilgileriVurgusu">
    <w:name w:val="İletişim Bilgileri Vurgusu"/>
    <w:basedOn w:val="Normal"/>
    <w:uiPriority w:val="4"/>
    <w:qFormat/>
    <w:rsid w:val="00B37623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VarsaylanParagrafYazTipi"/>
    <w:uiPriority w:val="99"/>
    <w:semiHidden/>
    <w:unhideWhenUsed/>
    <w:rsid w:val="00B3762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B37623"/>
    <w:pPr>
      <w:numPr>
        <w:numId w:val="14"/>
      </w:numPr>
    </w:pPr>
  </w:style>
  <w:style w:type="numbering" w:styleId="1ai">
    <w:name w:val="Outline List 1"/>
    <w:basedOn w:val="ListeYok"/>
    <w:uiPriority w:val="99"/>
    <w:semiHidden/>
    <w:unhideWhenUsed/>
    <w:rsid w:val="00B37623"/>
    <w:pPr>
      <w:numPr>
        <w:numId w:val="15"/>
      </w:numPr>
    </w:pPr>
  </w:style>
  <w:style w:type="character" w:customStyle="1" w:styleId="Hashtag">
    <w:name w:val="Hashtag"/>
    <w:basedOn w:val="VarsaylanParagrafYazTipi"/>
    <w:uiPriority w:val="99"/>
    <w:semiHidden/>
    <w:unhideWhenUsed/>
    <w:rsid w:val="00B37623"/>
    <w:rPr>
      <w:rFonts w:ascii="Calibri" w:hAnsi="Calibri" w:cs="Calibri"/>
      <w:color w:val="2B579A"/>
      <w:shd w:val="clear" w:color="auto" w:fill="E1DFDD"/>
    </w:rPr>
  </w:style>
  <w:style w:type="paragraph" w:styleId="ListeMaddemi2">
    <w:name w:val="List Bullet 2"/>
    <w:basedOn w:val="Normal"/>
    <w:uiPriority w:val="99"/>
    <w:semiHidden/>
    <w:unhideWhenUsed/>
    <w:rsid w:val="00B37623"/>
    <w:pPr>
      <w:numPr>
        <w:numId w:val="3"/>
      </w:numPr>
      <w:contextualSpacing/>
    </w:pPr>
  </w:style>
  <w:style w:type="character" w:styleId="Vurgu">
    <w:name w:val="Emphasis"/>
    <w:basedOn w:val="VarsaylanParagrafYazTipi"/>
    <w:uiPriority w:val="20"/>
    <w:semiHidden/>
    <w:unhideWhenUsed/>
    <w:rsid w:val="00B37623"/>
    <w:rPr>
      <w:rFonts w:ascii="Calibri" w:hAnsi="Calibri" w:cs="Calibri"/>
      <w:i/>
      <w:iCs/>
    </w:rPr>
  </w:style>
  <w:style w:type="numbering" w:styleId="MakaleBlm">
    <w:name w:val="Outline List 3"/>
    <w:basedOn w:val="ListeYok"/>
    <w:uiPriority w:val="99"/>
    <w:semiHidden/>
    <w:unhideWhenUsed/>
    <w:rsid w:val="00B37623"/>
    <w:pPr>
      <w:numPr>
        <w:numId w:val="16"/>
      </w:numPr>
    </w:pPr>
  </w:style>
  <w:style w:type="character" w:styleId="GlBavuru">
    <w:name w:val="Intense Reference"/>
    <w:basedOn w:val="VarsaylanParagrafYazTipi"/>
    <w:uiPriority w:val="32"/>
    <w:semiHidden/>
    <w:unhideWhenUsed/>
    <w:rsid w:val="00B37623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VarsaylanParagrafYazTipi"/>
    <w:uiPriority w:val="99"/>
    <w:semiHidden/>
    <w:unhideWhenUsed/>
    <w:rsid w:val="00B37623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B37623"/>
    <w:rPr>
      <w:rFonts w:ascii="Calibri" w:hAnsi="Calibri" w:cs="Calibri"/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semiHidden/>
    <w:unhideWhenUsed/>
    <w:qFormat/>
    <w:rsid w:val="00B37623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T\AppData\Roaming\Microsoft\&#350;ablonlar\Modern%20kronolojik%20&#246;zge&#231;mi&#3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5F"/>
    <w:rsid w:val="00B17D5F"/>
    <w:rsid w:val="00E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95936425AE64D2FA3FF8411F396F73E">
    <w:name w:val="D95936425AE64D2FA3FF8411F396F73E"/>
  </w:style>
  <w:style w:type="character" w:styleId="GlVurgulama">
    <w:name w:val="Intense Emphasis"/>
    <w:basedOn w:val="VarsaylanParagrafYazTipi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658335B7DDAD4FF9801A8F7ED208540C">
    <w:name w:val="658335B7DDAD4FF9801A8F7ED208540C"/>
  </w:style>
  <w:style w:type="paragraph" w:customStyle="1" w:styleId="A86479A7148B464CB315F39A8D164EB2">
    <w:name w:val="A86479A7148B464CB315F39A8D164EB2"/>
  </w:style>
  <w:style w:type="paragraph" w:customStyle="1" w:styleId="F4CD422A8F974913A0697DDF78FD3AFB">
    <w:name w:val="F4CD422A8F974913A0697DDF78FD3AFB"/>
  </w:style>
  <w:style w:type="paragraph" w:customStyle="1" w:styleId="22A2A76F05E84E209063BDA5CD4FD95D">
    <w:name w:val="22A2A76F05E84E209063BDA5CD4FD95D"/>
  </w:style>
  <w:style w:type="paragraph" w:customStyle="1" w:styleId="E65B6BEBA45A4B22BCC8EE7B9F34EB52">
    <w:name w:val="E65B6BEBA45A4B22BCC8EE7B9F34EB52"/>
  </w:style>
  <w:style w:type="paragraph" w:customStyle="1" w:styleId="B6BA73BAF8FD4E28889F6D13EF608E32">
    <w:name w:val="B6BA73BAF8FD4E28889F6D13EF608E32"/>
  </w:style>
  <w:style w:type="paragraph" w:customStyle="1" w:styleId="463AD9BD58DF47D0BD48968841F606EB">
    <w:name w:val="463AD9BD58DF47D0BD48968841F606EB"/>
  </w:style>
  <w:style w:type="paragraph" w:customStyle="1" w:styleId="ECD586CA7D6647D6A08D766C8E66A9B8">
    <w:name w:val="ECD586CA7D6647D6A08D766C8E66A9B8"/>
  </w:style>
  <w:style w:type="paragraph" w:customStyle="1" w:styleId="6B441633001F48D1BABFC103225D0BB2">
    <w:name w:val="6B441633001F48D1BABFC103225D0BB2"/>
  </w:style>
  <w:style w:type="paragraph" w:customStyle="1" w:styleId="DBE32E7EF77344B49AD0F342CACD5509">
    <w:name w:val="DBE32E7EF77344B49AD0F342CACD5509"/>
  </w:style>
  <w:style w:type="paragraph" w:customStyle="1" w:styleId="C37EFED759FA4FF29DE8DDEE6836DEE4">
    <w:name w:val="C37EFED759FA4FF29DE8DDEE6836DEE4"/>
  </w:style>
  <w:style w:type="paragraph" w:customStyle="1" w:styleId="4A4FD4C0F05144A6B245B5D04B30899B">
    <w:name w:val="4A4FD4C0F05144A6B245B5D04B30899B"/>
  </w:style>
  <w:style w:type="paragraph" w:customStyle="1" w:styleId="06DD33B449FC4BD78581535FB7A3A304">
    <w:name w:val="06DD33B449FC4BD78581535FB7A3A304"/>
  </w:style>
  <w:style w:type="paragraph" w:customStyle="1" w:styleId="EB3CBB64195F4F46B28FE559228C93F4">
    <w:name w:val="EB3CBB64195F4F46B28FE559228C93F4"/>
  </w:style>
  <w:style w:type="character" w:styleId="HafifBavuru">
    <w:name w:val="Subtle Reference"/>
    <w:basedOn w:val="VarsaylanParagrafYazTipi"/>
    <w:uiPriority w:val="10"/>
    <w:qFormat/>
    <w:rsid w:val="00B17D5F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AFCF57EA2B44FF09FE6F9C746E64991">
    <w:name w:val="7AFCF57EA2B44FF09FE6F9C746E64991"/>
  </w:style>
  <w:style w:type="paragraph" w:customStyle="1" w:styleId="596E4C22788A48E68DD2042BD3CBE4ED">
    <w:name w:val="596E4C22788A48E68DD2042BD3CBE4ED"/>
  </w:style>
  <w:style w:type="paragraph" w:customStyle="1" w:styleId="5D7DB057F4DB44E7ADCE692A925AEDEE">
    <w:name w:val="5D7DB057F4DB44E7ADCE692A925AEDEE"/>
  </w:style>
  <w:style w:type="paragraph" w:customStyle="1" w:styleId="8D8166382E1C4E97B38955722DAEC6E0">
    <w:name w:val="8D8166382E1C4E97B38955722DAEC6E0"/>
  </w:style>
  <w:style w:type="paragraph" w:customStyle="1" w:styleId="B377AFBED57D4FA59C1AC78A24B9AC22">
    <w:name w:val="B377AFBED57D4FA59C1AC78A24B9AC22"/>
  </w:style>
  <w:style w:type="paragraph" w:customStyle="1" w:styleId="B5287634AA0C45A8A0B4F20ADB9AC8D8">
    <w:name w:val="B5287634AA0C45A8A0B4F20ADB9AC8D8"/>
  </w:style>
  <w:style w:type="paragraph" w:customStyle="1" w:styleId="3E98A5F7ABD24309A10E05E067653F20">
    <w:name w:val="3E98A5F7ABD24309A10E05E067653F20"/>
  </w:style>
  <w:style w:type="paragraph" w:customStyle="1" w:styleId="1271C4619C884F15B9E5A541F16E6BDC">
    <w:name w:val="1271C4619C884F15B9E5A541F16E6BDC"/>
  </w:style>
  <w:style w:type="paragraph" w:customStyle="1" w:styleId="DDB43319271048AC80A0FDDA77292066">
    <w:name w:val="DDB43319271048AC80A0FDDA77292066"/>
  </w:style>
  <w:style w:type="paragraph" w:customStyle="1" w:styleId="BC260BA5CBB94CF2B5897B6D37162433">
    <w:name w:val="BC260BA5CBB94CF2B5897B6D37162433"/>
  </w:style>
  <w:style w:type="paragraph" w:customStyle="1" w:styleId="CC0CCBF31CB24B0AB5A5B6DB1F78DD04">
    <w:name w:val="CC0CCBF31CB24B0AB5A5B6DB1F78DD04"/>
  </w:style>
  <w:style w:type="paragraph" w:customStyle="1" w:styleId="455C3CC6EF5241D1B077DF4FB37C2DC5">
    <w:name w:val="455C3CC6EF5241D1B077DF4FB37C2DC5"/>
  </w:style>
  <w:style w:type="paragraph" w:customStyle="1" w:styleId="50DB0E898ADE4E8A9781501E10A59C5C">
    <w:name w:val="50DB0E898ADE4E8A9781501E10A59C5C"/>
  </w:style>
  <w:style w:type="paragraph" w:customStyle="1" w:styleId="5CB46C1C82B14018A03CED6ED9352E08">
    <w:name w:val="5CB46C1C82B14018A03CED6ED9352E08"/>
  </w:style>
  <w:style w:type="paragraph" w:customStyle="1" w:styleId="BB43C213F5414F6FBF50BA53880AFDCA">
    <w:name w:val="BB43C213F5414F6FBF50BA53880AFDCA"/>
  </w:style>
  <w:style w:type="paragraph" w:customStyle="1" w:styleId="2C38BD9D53634B09A7079F937D5805DF">
    <w:name w:val="2C38BD9D53634B09A7079F937D5805DF"/>
  </w:style>
  <w:style w:type="paragraph" w:customStyle="1" w:styleId="1435ADCA9EFB49D8A5954CCEF73CEDBB">
    <w:name w:val="1435ADCA9EFB49D8A5954CCEF73CEDBB"/>
  </w:style>
  <w:style w:type="paragraph" w:customStyle="1" w:styleId="1579F7F922FF4E9194B3A67275B61D4C">
    <w:name w:val="1579F7F922FF4E9194B3A67275B61D4C"/>
  </w:style>
  <w:style w:type="paragraph" w:customStyle="1" w:styleId="2E92DE0525EB4044BCD01C7BE81719E4">
    <w:name w:val="2E92DE0525EB4044BCD01C7BE81719E4"/>
  </w:style>
  <w:style w:type="paragraph" w:customStyle="1" w:styleId="58A16B71E09549E8A5ACD5D609722A12">
    <w:name w:val="58A16B71E09549E8A5ACD5D609722A12"/>
  </w:style>
  <w:style w:type="paragraph" w:customStyle="1" w:styleId="B2A27107C2D44D3CB0B26BC3C09EC919">
    <w:name w:val="B2A27107C2D44D3CB0B26BC3C09EC919"/>
  </w:style>
  <w:style w:type="paragraph" w:customStyle="1" w:styleId="8FF1BF9A90BC486BBFAD66A3DBEB463E">
    <w:name w:val="8FF1BF9A90BC486BBFAD66A3DBEB463E"/>
  </w:style>
  <w:style w:type="paragraph" w:customStyle="1" w:styleId="9645F471382F4BF8A30002A5ECB1D982">
    <w:name w:val="9645F471382F4BF8A30002A5ECB1D982"/>
  </w:style>
  <w:style w:type="paragraph" w:customStyle="1" w:styleId="681F9DBA9EE141D7B84BA07F7645DA0E">
    <w:name w:val="681F9DBA9EE141D7B84BA07F7645DA0E"/>
  </w:style>
  <w:style w:type="paragraph" w:customStyle="1" w:styleId="1220531354AB443BAA0CD37D8A952890">
    <w:name w:val="1220531354AB443BAA0CD37D8A952890"/>
  </w:style>
  <w:style w:type="paragraph" w:customStyle="1" w:styleId="BA2A6AE3E65D4E62B018A2321CCD63EB">
    <w:name w:val="BA2A6AE3E65D4E62B018A2321CCD63EB"/>
  </w:style>
  <w:style w:type="paragraph" w:customStyle="1" w:styleId="AD2A4C49CDB44E65AF1E351A08BDCA08">
    <w:name w:val="AD2A4C49CDB44E65AF1E351A08BDCA08"/>
    <w:rsid w:val="00B17D5F"/>
  </w:style>
  <w:style w:type="paragraph" w:customStyle="1" w:styleId="776E09E75E4448E5BEEF603F90D286BC">
    <w:name w:val="776E09E75E4448E5BEEF603F90D286BC"/>
    <w:rsid w:val="00B17D5F"/>
  </w:style>
  <w:style w:type="paragraph" w:customStyle="1" w:styleId="58162BB1812443FEA2522BE7C0A01E7C">
    <w:name w:val="58162BB1812443FEA2522BE7C0A01E7C"/>
    <w:rsid w:val="00B17D5F"/>
  </w:style>
  <w:style w:type="paragraph" w:customStyle="1" w:styleId="DE0A36073F9D49C5A6E04CDBE0042EA9">
    <w:name w:val="DE0A36073F9D49C5A6E04CDBE0042EA9"/>
    <w:rsid w:val="00B17D5F"/>
  </w:style>
  <w:style w:type="paragraph" w:customStyle="1" w:styleId="E4412B5535BB4D3D8F04E4B41CA9577D">
    <w:name w:val="E4412B5535BB4D3D8F04E4B41CA9577D"/>
    <w:rsid w:val="00B17D5F"/>
  </w:style>
  <w:style w:type="paragraph" w:customStyle="1" w:styleId="A08F07C9E03D4C638554EA2CC50C61C7">
    <w:name w:val="A08F07C9E03D4C638554EA2CC50C61C7"/>
    <w:rsid w:val="00B17D5F"/>
  </w:style>
  <w:style w:type="paragraph" w:customStyle="1" w:styleId="2D67B5DAFA6D4D8BA6CDFDF3A1DC0CE2">
    <w:name w:val="2D67B5DAFA6D4D8BA6CDFDF3A1DC0CE2"/>
    <w:rsid w:val="00B17D5F"/>
  </w:style>
  <w:style w:type="paragraph" w:customStyle="1" w:styleId="252E8BF53BA445A9B9D4AE8E0CBF6A9F">
    <w:name w:val="252E8BF53BA445A9B9D4AE8E0CBF6A9F"/>
    <w:rsid w:val="00B17D5F"/>
  </w:style>
  <w:style w:type="paragraph" w:customStyle="1" w:styleId="D3D17E73894E44698B0434BF7F30F8B1">
    <w:name w:val="D3D17E73894E44698B0434BF7F30F8B1"/>
    <w:rsid w:val="00B17D5F"/>
  </w:style>
  <w:style w:type="paragraph" w:customStyle="1" w:styleId="251B05CB71074C198171829891F0C9DE">
    <w:name w:val="251B05CB71074C198171829891F0C9DE"/>
    <w:rsid w:val="00B17D5F"/>
  </w:style>
  <w:style w:type="paragraph" w:customStyle="1" w:styleId="EC037FF1EA2E4073992B57F97F62B9F6">
    <w:name w:val="EC037FF1EA2E4073992B57F97F62B9F6"/>
    <w:rsid w:val="00B17D5F"/>
  </w:style>
  <w:style w:type="paragraph" w:customStyle="1" w:styleId="82A581A6C1584D27A4CC6B58079764F9">
    <w:name w:val="82A581A6C1584D27A4CC6B58079764F9"/>
    <w:rsid w:val="00B17D5F"/>
  </w:style>
  <w:style w:type="paragraph" w:customStyle="1" w:styleId="1E547726AB9542A2A9D7FDB635890557">
    <w:name w:val="1E547726AB9542A2A9D7FDB635890557"/>
    <w:rsid w:val="00B17D5F"/>
  </w:style>
  <w:style w:type="paragraph" w:customStyle="1" w:styleId="F100DAA424964310B076ACF8D02A015C">
    <w:name w:val="F100DAA424964310B076ACF8D02A015C"/>
    <w:rsid w:val="00B17D5F"/>
  </w:style>
  <w:style w:type="paragraph" w:customStyle="1" w:styleId="BEAFC7DFE9A0461AB37B0D8EF501FB91">
    <w:name w:val="BEAFC7DFE9A0461AB37B0D8EF501FB91"/>
    <w:rsid w:val="00B17D5F"/>
  </w:style>
  <w:style w:type="paragraph" w:customStyle="1" w:styleId="EBB1637D33694D249A7A37ACF0E6B6C9">
    <w:name w:val="EBB1637D33694D249A7A37ACF0E6B6C9"/>
    <w:rsid w:val="00B17D5F"/>
  </w:style>
  <w:style w:type="paragraph" w:customStyle="1" w:styleId="1DDBD722DD2F417498630224F7C0E4FF">
    <w:name w:val="1DDBD722DD2F417498630224F7C0E4FF"/>
    <w:rsid w:val="00B17D5F"/>
  </w:style>
  <w:style w:type="paragraph" w:customStyle="1" w:styleId="7317CFB9A38E424A9BB3E7CB4627D0B7">
    <w:name w:val="7317CFB9A38E424A9BB3E7CB4627D0B7"/>
    <w:rsid w:val="00B17D5F"/>
  </w:style>
  <w:style w:type="paragraph" w:customStyle="1" w:styleId="0D54AF725ECD486B945C0B244C9BD136">
    <w:name w:val="0D54AF725ECD486B945C0B244C9BD136"/>
    <w:rsid w:val="00B17D5F"/>
  </w:style>
  <w:style w:type="paragraph" w:customStyle="1" w:styleId="8358F068939B443C982A07A4E365DC0D">
    <w:name w:val="8358F068939B443C982A07A4E365DC0D"/>
    <w:rsid w:val="00B1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kronolojik özgeçmiş</Template>
  <TotalTime>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2023-11-05T20:06:00Z</dcterms:created>
  <dcterms:modified xsi:type="dcterms:W3CDTF">2023-11-05T21:06:00Z</dcterms:modified>
  <cp:category/>
</cp:coreProperties>
</file>